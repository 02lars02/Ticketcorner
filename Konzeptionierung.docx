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F52EE7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Konzeptionierung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F52EE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Modul 307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DE2AD7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90ADF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fldChar w:fldCharType="begin"/>
            </w:r>
            <w:r>
              <w:rPr>
                <w:b/>
                <w:color w:val="000000"/>
                <w:szCs w:val="18"/>
              </w:rPr>
              <w:instrText xml:space="preserve"> TITLE   \* MERGEFORMAT </w:instrText>
            </w:r>
            <w:r>
              <w:rPr>
                <w:b/>
                <w:color w:val="000000"/>
                <w:szCs w:val="18"/>
              </w:rPr>
              <w:fldChar w:fldCharType="separate"/>
            </w:r>
            <w:r w:rsidR="00111057">
              <w:rPr>
                <w:b/>
                <w:color w:val="000000"/>
                <w:szCs w:val="18"/>
              </w:rPr>
              <w:t>Modul 307 Konzeptionierung</w:t>
            </w:r>
            <w:r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7877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 w:rsidRPr="00A9561D">
              <w:rPr>
                <w:b/>
                <w:color w:val="000000"/>
                <w:szCs w:val="18"/>
              </w:rPr>
              <w:fldChar w:fldCharType="begin"/>
            </w:r>
            <w:r w:rsidRPr="00A9561D">
              <w:rPr>
                <w:b/>
                <w:color w:val="000000"/>
                <w:szCs w:val="18"/>
              </w:rPr>
              <w:instrText xml:space="preserve"> CREATEDATE  \@ "dddd, d. MMMM yyyy"  \* MERGEFORMAT </w:instrText>
            </w:r>
            <w:r w:rsidRPr="00A9561D">
              <w:rPr>
                <w:b/>
                <w:color w:val="000000"/>
                <w:szCs w:val="18"/>
              </w:rPr>
              <w:fldChar w:fldCharType="separate"/>
            </w:r>
            <w:r w:rsidR="00154300">
              <w:rPr>
                <w:b/>
                <w:noProof/>
                <w:color w:val="000000"/>
                <w:szCs w:val="18"/>
              </w:rPr>
              <w:t>Montag, 15. April 2019</w:t>
            </w:r>
            <w:r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7877F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 w:rsidRPr="00A9561D">
              <w:rPr>
                <w:b/>
                <w:color w:val="000000"/>
                <w:szCs w:val="18"/>
              </w:rPr>
              <w:fldChar w:fldCharType="begin"/>
            </w:r>
            <w:r w:rsidRPr="00A9561D">
              <w:rPr>
                <w:b/>
                <w:color w:val="000000"/>
                <w:szCs w:val="18"/>
              </w:rPr>
              <w:instrText xml:space="preserve"> SAVEDATE  \@ "dddd, d. MMMM yyyy"  \* MERGEFORMAT </w:instrText>
            </w:r>
            <w:r w:rsidRPr="00A9561D">
              <w:rPr>
                <w:b/>
                <w:color w:val="000000"/>
                <w:szCs w:val="18"/>
              </w:rPr>
              <w:fldChar w:fldCharType="separate"/>
            </w:r>
            <w:r w:rsidR="002323AB">
              <w:rPr>
                <w:b/>
                <w:noProof/>
                <w:color w:val="000000"/>
                <w:szCs w:val="18"/>
              </w:rPr>
              <w:t>Montag, 15. April 2019</w:t>
            </w:r>
            <w:r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DE2AD7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A5412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 xml:space="preserve">Ghezzi Lars, </w:t>
            </w:r>
            <w:r w:rsidR="007877F4" w:rsidRPr="00A9561D">
              <w:rPr>
                <w:b/>
                <w:color w:val="000000"/>
                <w:szCs w:val="18"/>
              </w:rPr>
              <w:fldChar w:fldCharType="begin"/>
            </w:r>
            <w:r w:rsidR="007877F4" w:rsidRPr="00A9561D">
              <w:rPr>
                <w:b/>
                <w:color w:val="000000"/>
                <w:szCs w:val="18"/>
              </w:rPr>
              <w:instrText xml:space="preserve"> AUTHOR   \* MERGEFORMAT </w:instrText>
            </w:r>
            <w:r w:rsidR="007877F4" w:rsidRPr="00A9561D">
              <w:rPr>
                <w:b/>
                <w:color w:val="000000"/>
                <w:szCs w:val="18"/>
              </w:rPr>
              <w:fldChar w:fldCharType="separate"/>
            </w:r>
            <w:r w:rsidR="00154300">
              <w:rPr>
                <w:b/>
                <w:noProof/>
                <w:color w:val="000000"/>
                <w:szCs w:val="18"/>
              </w:rPr>
              <w:t>Bucher Luca</w:t>
            </w:r>
            <w:r w:rsidR="007877F4" w:rsidRPr="00A9561D">
              <w:rPr>
                <w:b/>
                <w:color w:val="000000"/>
                <w:szCs w:val="18"/>
              </w:rPr>
              <w:fldChar w:fldCharType="end"/>
            </w:r>
          </w:p>
        </w:tc>
      </w:tr>
      <w:tr w:rsidR="00D75913" w:rsidRPr="005A2D97" w:rsidTr="001922FE">
        <w:trPr>
          <w:trHeight w:val="74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Freigegeben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A5412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Ja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702"/>
      <w:bookmarkStart w:id="11" w:name="_Ref32114080"/>
      <w:bookmarkStart w:id="12" w:name="_Ref32114106"/>
      <w:bookmarkStart w:id="13" w:name="_Toc32113701"/>
      <w:bookmarkStart w:id="14" w:name="_Toc32113700"/>
      <w:bookmarkStart w:id="15" w:name="_Toc32113698"/>
      <w:bookmarkStart w:id="16" w:name="_Toc32113696"/>
      <w:bookmarkStart w:id="17" w:name="_Toc32113695"/>
      <w:bookmarkStart w:id="18" w:name="_Toc32113694"/>
      <w:bookmarkStart w:id="19" w:name="_Toc3211369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Toc472921481" w:displacedByCustomXml="next"/>
    <w:bookmarkStart w:id="21" w:name="_Ref472918885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111057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32541" w:history="1">
            <w:r w:rsidR="00111057" w:rsidRPr="005B3D74">
              <w:rPr>
                <w:rStyle w:val="Hyperlink"/>
              </w:rPr>
              <w:t>1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Formulare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_Toc6232541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3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3C3499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2" w:history="1">
            <w:r w:rsidR="00111057" w:rsidRPr="005B3D74">
              <w:rPr>
                <w:rStyle w:val="Hyperlink"/>
              </w:rPr>
              <w:t>2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Validierung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_Toc6232542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4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3C3499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3" w:history="1">
            <w:r w:rsidR="00111057" w:rsidRPr="005B3D74">
              <w:rPr>
                <w:rStyle w:val="Hyperlink"/>
              </w:rPr>
              <w:t>3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Datenbank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_Toc6232543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5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3C3499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4" w:history="1">
            <w:r w:rsidR="00111057" w:rsidRPr="005B3D74">
              <w:rPr>
                <w:rStyle w:val="Hyperlink"/>
              </w:rPr>
              <w:t>4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Testfälle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_Toc6232544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6</w:t>
            </w:r>
            <w:r w:rsidR="00111057">
              <w:rPr>
                <w:webHidden/>
              </w:rPr>
              <w:fldChar w:fldCharType="end"/>
            </w:r>
          </w:hyperlink>
        </w:p>
        <w:p w:rsidR="00111057" w:rsidRDefault="003C3499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6232545" w:history="1">
            <w:r w:rsidR="00111057" w:rsidRPr="005B3D74">
              <w:rPr>
                <w:rStyle w:val="Hyperlink"/>
              </w:rPr>
              <w:t>5</w:t>
            </w:r>
            <w:r w:rsidR="00111057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111057" w:rsidRPr="005B3D74">
              <w:rPr>
                <w:rStyle w:val="Hyperlink"/>
              </w:rPr>
              <w:t>Roadmap</w:t>
            </w:r>
            <w:r w:rsidR="00111057">
              <w:rPr>
                <w:webHidden/>
              </w:rPr>
              <w:tab/>
            </w:r>
            <w:r w:rsidR="00111057">
              <w:rPr>
                <w:webHidden/>
              </w:rPr>
              <w:fldChar w:fldCharType="begin"/>
            </w:r>
            <w:r w:rsidR="00111057">
              <w:rPr>
                <w:webHidden/>
              </w:rPr>
              <w:instrText xml:space="preserve"> PAGEREF _Toc6232545 \h </w:instrText>
            </w:r>
            <w:r w:rsidR="00111057">
              <w:rPr>
                <w:webHidden/>
              </w:rPr>
            </w:r>
            <w:r w:rsidR="00111057">
              <w:rPr>
                <w:webHidden/>
              </w:rPr>
              <w:fldChar w:fldCharType="separate"/>
            </w:r>
            <w:r w:rsidR="00111057">
              <w:rPr>
                <w:webHidden/>
              </w:rPr>
              <w:t>7</w:t>
            </w:r>
            <w:r w:rsidR="00111057">
              <w:rPr>
                <w:webHidden/>
              </w:rPr>
              <w:fldChar w:fldCharType="end"/>
            </w:r>
          </w:hyperlink>
        </w:p>
        <w:p w:rsidR="007877F4" w:rsidRDefault="00B52866" w:rsidP="007877F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bookmarkStart w:id="22" w:name="_Ref472948373" w:displacedByCustomXml="prev"/>
    <w:bookmarkStart w:id="23" w:name="_Ref472948370" w:displacedByCustomXml="prev"/>
    <w:p w:rsidR="008407A1" w:rsidRDefault="008407A1" w:rsidP="008407A1">
      <w:pPr>
        <w:pStyle w:val="berschrift1"/>
      </w:pPr>
      <w:bookmarkStart w:id="24" w:name="_Toc6232541"/>
      <w:bookmarkEnd w:id="21"/>
      <w:bookmarkEnd w:id="20"/>
      <w:bookmarkEnd w:id="23"/>
      <w:bookmarkEnd w:id="22"/>
      <w:r>
        <w:lastRenderedPageBreak/>
        <w:t>Formulare</w:t>
      </w:r>
      <w:bookmarkEnd w:id="24"/>
    </w:p>
    <w:p w:rsidR="00E1457C" w:rsidRDefault="00E1457C" w:rsidP="00E1457C">
      <w:pPr>
        <w:pStyle w:val="berschrift2"/>
      </w:pPr>
      <w:proofErr w:type="spellStart"/>
      <w:r>
        <w:t>Mockups</w:t>
      </w:r>
      <w:proofErr w:type="spellEnd"/>
    </w:p>
    <w:p w:rsidR="00E1457C" w:rsidRPr="00E1457C" w:rsidRDefault="00E1457C" w:rsidP="00E1457C">
      <w:pPr>
        <w:pStyle w:val="berschrift3"/>
      </w:pPr>
      <w:r>
        <w:t>Ticketkauf erfassen</w:t>
      </w:r>
    </w:p>
    <w:p w:rsidR="00E1457C" w:rsidRDefault="00E1457C" w:rsidP="00E1457C">
      <w:pPr>
        <w:pStyle w:val="Text"/>
      </w:pPr>
      <w:r>
        <w:rPr>
          <w:noProof/>
          <w:lang w:eastAsia="de-CH"/>
        </w:rPr>
        <w:drawing>
          <wp:inline distT="0" distB="0" distL="0" distR="0">
            <wp:extent cx="6381750" cy="4159446"/>
            <wp:effectExtent l="0" t="0" r="0" b="0"/>
            <wp:docPr id="5" name="Grafik 5" descr="C:\Users\luca.bucher\AppData\Local\Microsoft\Windows\INetCacheContent.Word\erfass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uca.bucher\AppData\Local\Microsoft\Windows\INetCacheContent.Word\erfasse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81" r="1815"/>
                    <a:stretch/>
                  </pic:blipFill>
                  <pic:spPr bwMode="auto">
                    <a:xfrm>
                      <a:off x="0" y="0"/>
                      <a:ext cx="6382935" cy="416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64C" w:rsidRDefault="00F3564C" w:rsidP="00E1457C">
      <w:pPr>
        <w:pStyle w:val="Textkrper"/>
      </w:pPr>
    </w:p>
    <w:p w:rsidR="00F3564C" w:rsidRDefault="00F3564C" w:rsidP="00F3564C">
      <w:pPr>
        <w:pStyle w:val="berschrift3"/>
        <w:pageBreakBefore/>
      </w:pPr>
      <w:r>
        <w:lastRenderedPageBreak/>
        <w:t>Ticketkauf bearbeiten</w:t>
      </w:r>
    </w:p>
    <w:p w:rsidR="00F3564C" w:rsidRDefault="002323AB" w:rsidP="00F3564C">
      <w:pPr>
        <w:pStyle w:val="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8.25pt;height:317.25pt">
            <v:imagedata r:id="rId17" o:title="bearbeiten" croptop="7051f" cropright="991f"/>
          </v:shape>
        </w:pict>
      </w:r>
    </w:p>
    <w:p w:rsidR="00F3564C" w:rsidRPr="00F3564C" w:rsidRDefault="00F3564C" w:rsidP="00F3564C">
      <w:pPr>
        <w:pStyle w:val="Textkrper"/>
      </w:pPr>
    </w:p>
    <w:p w:rsidR="00F3564C" w:rsidRDefault="00F3564C" w:rsidP="00F3564C">
      <w:pPr>
        <w:pStyle w:val="berschrift3"/>
        <w:pageBreakBefore/>
      </w:pPr>
      <w:r>
        <w:lastRenderedPageBreak/>
        <w:t>Offene Zahlungen</w:t>
      </w:r>
    </w:p>
    <w:p w:rsidR="00E1457C" w:rsidRDefault="002323AB" w:rsidP="00F3564C">
      <w:pPr>
        <w:pStyle w:val="Text"/>
      </w:pPr>
      <w:r>
        <w:pict>
          <v:shape id="_x0000_i1026" type="#_x0000_t75" style="width:488.25pt;height:319.5pt">
            <v:imagedata r:id="rId18" o:title="anzeigen(1)" croptop="6761f" cropright="991f"/>
          </v:shape>
        </w:pict>
      </w:r>
    </w:p>
    <w:p w:rsidR="00F3564C" w:rsidRDefault="0087565D" w:rsidP="00F3564C">
      <w:pPr>
        <w:pStyle w:val="berschrift2"/>
      </w:pPr>
      <w:r>
        <w:t>Feldbeschreibung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3827"/>
        <w:gridCol w:w="2888"/>
      </w:tblGrid>
      <w:tr w:rsidR="0079481A" w:rsidTr="0079481A">
        <w:tc>
          <w:tcPr>
            <w:tcW w:w="1696" w:type="dxa"/>
          </w:tcPr>
          <w:p w:rsidR="0079481A" w:rsidRP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Formularfeld</w:t>
            </w:r>
          </w:p>
        </w:tc>
        <w:tc>
          <w:tcPr>
            <w:tcW w:w="1276" w:type="dxa"/>
          </w:tcPr>
          <w:p w:rsidR="0079481A" w:rsidRP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id/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Typ der Information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Name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proofErr w:type="spellStart"/>
            <w:r>
              <w:t>name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Name des Käufers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String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Email des Käufers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String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Telefon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proofErr w:type="spellStart"/>
            <w:r>
              <w:t>phone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Telefon des Käufers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String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Konzert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proofErr w:type="spellStart"/>
            <w:r>
              <w:t>concert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Gewähltes Konzert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int (ID vom Konzert)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Bezahlt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proofErr w:type="spellStart"/>
            <w:r>
              <w:t>paid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Wurde der Kauf schon bezahlt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boolean</w:t>
            </w:r>
          </w:p>
        </w:tc>
      </w:tr>
      <w:tr w:rsidR="0079481A" w:rsidTr="0079481A">
        <w:tc>
          <w:tcPr>
            <w:tcW w:w="1696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Treuebonus</w:t>
            </w:r>
          </w:p>
        </w:tc>
        <w:tc>
          <w:tcPr>
            <w:tcW w:w="1276" w:type="dxa"/>
          </w:tcPr>
          <w:p w:rsidR="0079481A" w:rsidRDefault="0079481A" w:rsidP="0087565D">
            <w:pPr>
              <w:pStyle w:val="Textkrper"/>
              <w:spacing w:before="120"/>
            </w:pPr>
            <w:proofErr w:type="spellStart"/>
            <w:r>
              <w:t>bonus</w:t>
            </w:r>
            <w:proofErr w:type="spellEnd"/>
          </w:p>
        </w:tc>
        <w:tc>
          <w:tcPr>
            <w:tcW w:w="3827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Welcher Treuebonus erhält der Kunde</w:t>
            </w:r>
          </w:p>
        </w:tc>
        <w:tc>
          <w:tcPr>
            <w:tcW w:w="2888" w:type="dxa"/>
          </w:tcPr>
          <w:p w:rsidR="0079481A" w:rsidRDefault="0079481A" w:rsidP="0087565D">
            <w:pPr>
              <w:pStyle w:val="Textkrper"/>
              <w:spacing w:before="120"/>
            </w:pPr>
            <w:r>
              <w:t>int (ID vom Treuebonus)</w:t>
            </w:r>
          </w:p>
        </w:tc>
      </w:tr>
    </w:tbl>
    <w:p w:rsidR="00F3564C" w:rsidRPr="00F3564C" w:rsidRDefault="00F3564C" w:rsidP="00F3564C">
      <w:pPr>
        <w:pStyle w:val="Textkrper"/>
      </w:pPr>
    </w:p>
    <w:p w:rsidR="008407A1" w:rsidRDefault="008407A1" w:rsidP="008407A1">
      <w:pPr>
        <w:pStyle w:val="berschrift1"/>
      </w:pPr>
      <w:bookmarkStart w:id="25" w:name="_Toc6232542"/>
      <w:r>
        <w:lastRenderedPageBreak/>
        <w:t>Validierung</w:t>
      </w:r>
      <w:bookmarkEnd w:id="25"/>
    </w:p>
    <w:tbl>
      <w:tblPr>
        <w:tblStyle w:val="Tabellenraster"/>
        <w:tblW w:w="9912" w:type="dxa"/>
        <w:tblLook w:val="04A0" w:firstRow="1" w:lastRow="0" w:firstColumn="1" w:lastColumn="0" w:noHBand="0" w:noVBand="1"/>
      </w:tblPr>
      <w:tblGrid>
        <w:gridCol w:w="1838"/>
        <w:gridCol w:w="8074"/>
      </w:tblGrid>
      <w:tr w:rsidR="00200F81" w:rsidTr="00200F81">
        <w:tc>
          <w:tcPr>
            <w:tcW w:w="1838" w:type="dxa"/>
          </w:tcPr>
          <w:p w:rsidR="00200F81" w:rsidRPr="0079481A" w:rsidRDefault="00200F81" w:rsidP="00200F81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Formularfeld</w:t>
            </w:r>
          </w:p>
        </w:tc>
        <w:tc>
          <w:tcPr>
            <w:tcW w:w="8074" w:type="dxa"/>
          </w:tcPr>
          <w:p w:rsidR="00200F81" w:rsidRPr="00200F81" w:rsidRDefault="00200F81" w:rsidP="00200F81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Validierung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Name</w:t>
            </w:r>
          </w:p>
        </w:tc>
        <w:tc>
          <w:tcPr>
            <w:tcW w:w="8074" w:type="dxa"/>
          </w:tcPr>
          <w:p w:rsidR="00200F81" w:rsidRDefault="00200F81" w:rsidP="00200F81">
            <w:pPr>
              <w:pStyle w:val="Textkrper"/>
              <w:numPr>
                <w:ilvl w:val="0"/>
                <w:numId w:val="4"/>
              </w:numPr>
              <w:spacing w:before="120"/>
            </w:pPr>
            <w:r>
              <w:t>nicht leer (führende/schliessende Leerzeichen entfernen)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8074" w:type="dxa"/>
          </w:tcPr>
          <w:p w:rsidR="00200F81" w:rsidRDefault="00200F81" w:rsidP="00200F81">
            <w:pPr>
              <w:pStyle w:val="Textkrper"/>
              <w:numPr>
                <w:ilvl w:val="0"/>
                <w:numId w:val="4"/>
              </w:numPr>
              <w:spacing w:before="120"/>
            </w:pPr>
            <w:r>
              <w:t>nicht leer (führende/schliessende Leerzeichen entfernen)</w:t>
            </w:r>
          </w:p>
          <w:p w:rsidR="00200F81" w:rsidRDefault="00200F81" w:rsidP="00200F81">
            <w:pPr>
              <w:pStyle w:val="Textkrper"/>
              <w:numPr>
                <w:ilvl w:val="0"/>
                <w:numId w:val="4"/>
              </w:numPr>
              <w:spacing w:before="120"/>
            </w:pPr>
            <w:proofErr w:type="spellStart"/>
            <w:r>
              <w:t>Regex</w:t>
            </w:r>
            <w:proofErr w:type="spellEnd"/>
            <w:proofErr w:type="gramStart"/>
            <w:r>
              <w:t>: .</w:t>
            </w:r>
            <w:proofErr w:type="gramEnd"/>
            <w:r>
              <w:t>+@.+\..+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Telefon</w:t>
            </w:r>
          </w:p>
        </w:tc>
        <w:tc>
          <w:tcPr>
            <w:tcW w:w="8074" w:type="dxa"/>
          </w:tcPr>
          <w:p w:rsidR="00200F81" w:rsidRDefault="00200F81" w:rsidP="00200F81">
            <w:pPr>
              <w:pStyle w:val="Textkrper"/>
              <w:numPr>
                <w:ilvl w:val="0"/>
                <w:numId w:val="5"/>
              </w:numPr>
              <w:spacing w:before="120"/>
            </w:pPr>
            <w:r>
              <w:t>darf leer sein</w:t>
            </w:r>
          </w:p>
          <w:p w:rsidR="00200F81" w:rsidRDefault="00200F81" w:rsidP="002323AB">
            <w:pPr>
              <w:pStyle w:val="Textkrper"/>
              <w:numPr>
                <w:ilvl w:val="0"/>
                <w:numId w:val="5"/>
              </w:numPr>
              <w:spacing w:before="120"/>
            </w:pPr>
            <w:proofErr w:type="spellStart"/>
            <w:r>
              <w:t>Regex</w:t>
            </w:r>
            <w:proofErr w:type="spellEnd"/>
            <w:r>
              <w:t xml:space="preserve">: </w:t>
            </w:r>
            <w:r w:rsidR="002323AB" w:rsidRPr="002323AB">
              <w:t>[\d\+\- \/\(\)]+</w:t>
            </w:r>
            <w:bookmarkStart w:id="26" w:name="_GoBack"/>
            <w:bookmarkEnd w:id="26"/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Konzert</w:t>
            </w:r>
          </w:p>
        </w:tc>
        <w:tc>
          <w:tcPr>
            <w:tcW w:w="8074" w:type="dxa"/>
          </w:tcPr>
          <w:p w:rsidR="00200F81" w:rsidRDefault="00102498" w:rsidP="00102498">
            <w:pPr>
              <w:pStyle w:val="Textkrper"/>
              <w:numPr>
                <w:ilvl w:val="0"/>
                <w:numId w:val="6"/>
              </w:numPr>
              <w:spacing w:before="120"/>
            </w:pPr>
            <w:r>
              <w:t>Konzert muss ausgewählt sein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Bezahlt</w:t>
            </w:r>
          </w:p>
        </w:tc>
        <w:tc>
          <w:tcPr>
            <w:tcW w:w="8074" w:type="dxa"/>
          </w:tcPr>
          <w:p w:rsidR="00200F81" w:rsidRDefault="00102498" w:rsidP="00102498">
            <w:pPr>
              <w:pStyle w:val="Textkrper"/>
              <w:numPr>
                <w:ilvl w:val="0"/>
                <w:numId w:val="6"/>
              </w:numPr>
              <w:spacing w:before="120"/>
            </w:pPr>
            <w:r>
              <w:t>muss nicht ausgewählt sein</w:t>
            </w:r>
          </w:p>
        </w:tc>
      </w:tr>
      <w:tr w:rsidR="00200F81" w:rsidTr="00200F81">
        <w:tc>
          <w:tcPr>
            <w:tcW w:w="1838" w:type="dxa"/>
          </w:tcPr>
          <w:p w:rsidR="00200F81" w:rsidRDefault="00200F81" w:rsidP="00200F81">
            <w:pPr>
              <w:pStyle w:val="Textkrper"/>
              <w:spacing w:before="120"/>
            </w:pPr>
            <w:r>
              <w:t>Treuebonus</w:t>
            </w:r>
          </w:p>
        </w:tc>
        <w:tc>
          <w:tcPr>
            <w:tcW w:w="8074" w:type="dxa"/>
          </w:tcPr>
          <w:p w:rsidR="00200F81" w:rsidRDefault="00102498" w:rsidP="00102498">
            <w:pPr>
              <w:pStyle w:val="Textkrper"/>
              <w:numPr>
                <w:ilvl w:val="0"/>
                <w:numId w:val="6"/>
              </w:numPr>
              <w:spacing w:before="120"/>
            </w:pPr>
            <w:r>
              <w:t>Es muss einer der vorgeschl</w:t>
            </w:r>
            <w:r w:rsidR="0088348C">
              <w:t>agenen Einträge ausgewählt sein</w:t>
            </w:r>
          </w:p>
        </w:tc>
      </w:tr>
    </w:tbl>
    <w:p w:rsidR="00200F81" w:rsidRPr="00200F81" w:rsidRDefault="00200F81" w:rsidP="00200F81">
      <w:pPr>
        <w:pStyle w:val="Textkrper"/>
      </w:pPr>
    </w:p>
    <w:p w:rsidR="008407A1" w:rsidRDefault="008407A1" w:rsidP="008407A1">
      <w:pPr>
        <w:pStyle w:val="berschrift1"/>
      </w:pPr>
      <w:bookmarkStart w:id="27" w:name="_Toc6232543"/>
      <w:r>
        <w:lastRenderedPageBreak/>
        <w:t>Datenbank</w:t>
      </w:r>
      <w:bookmarkEnd w:id="27"/>
    </w:p>
    <w:p w:rsidR="00495FF3" w:rsidRDefault="00495FF3" w:rsidP="00495FF3">
      <w:pPr>
        <w:pStyle w:val="berschrift2"/>
      </w:pPr>
      <w:proofErr w:type="spellStart"/>
      <w:r>
        <w:t>Concerts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7"/>
        <w:gridCol w:w="1848"/>
        <w:gridCol w:w="938"/>
        <w:gridCol w:w="1389"/>
        <w:gridCol w:w="1684"/>
        <w:gridCol w:w="1017"/>
        <w:gridCol w:w="1251"/>
      </w:tblGrid>
      <w:tr w:rsidR="00495FF3" w:rsidTr="00495FF3">
        <w:tc>
          <w:tcPr>
            <w:tcW w:w="1507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184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93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 xml:space="preserve">Auto </w:t>
            </w:r>
            <w:proofErr w:type="spellStart"/>
            <w:r>
              <w:rPr>
                <w:b/>
              </w:rPr>
              <w:t>Increment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Default-Value</w:t>
            </w: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Foreign</w:t>
            </w:r>
            <w:proofErr w:type="spellEnd"/>
            <w:r>
              <w:rPr>
                <w:b/>
              </w:rPr>
              <w:t xml:space="preserve"> Key</w:t>
            </w:r>
          </w:p>
        </w:tc>
      </w:tr>
      <w:tr w:rsidR="00495FF3" w:rsidTr="00495FF3">
        <w:tc>
          <w:tcPr>
            <w:tcW w:w="150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id</w:t>
            </w:r>
          </w:p>
        </w:tc>
        <w:tc>
          <w:tcPr>
            <w:tcW w:w="1848" w:type="dxa"/>
          </w:tcPr>
          <w:p w:rsidR="00495FF3" w:rsidRDefault="00495FF3" w:rsidP="001646FD">
            <w:pPr>
              <w:pStyle w:val="Textkrper"/>
              <w:spacing w:before="12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  <w:tr w:rsidR="00495FF3" w:rsidTr="00495FF3">
        <w:tc>
          <w:tcPr>
            <w:tcW w:w="1507" w:type="dxa"/>
          </w:tcPr>
          <w:p w:rsidR="00495FF3" w:rsidRDefault="00495FF3" w:rsidP="001646FD">
            <w:pPr>
              <w:pStyle w:val="Textkrper"/>
              <w:spacing w:before="120"/>
            </w:pPr>
            <w:proofErr w:type="spellStart"/>
            <w:r>
              <w:t>artist</w:t>
            </w:r>
            <w:proofErr w:type="spellEnd"/>
          </w:p>
        </w:tc>
        <w:tc>
          <w:tcPr>
            <w:tcW w:w="1848" w:type="dxa"/>
          </w:tcPr>
          <w:p w:rsidR="00495FF3" w:rsidRDefault="00495FF3" w:rsidP="001646FD">
            <w:pPr>
              <w:pStyle w:val="Textkrper"/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</w:tbl>
    <w:p w:rsidR="001646FD" w:rsidRDefault="001646FD" w:rsidP="00495FF3">
      <w:pPr>
        <w:pStyle w:val="berschrift2"/>
      </w:pPr>
      <w:proofErr w:type="spellStart"/>
      <w:r>
        <w:t>bonus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2"/>
        <w:gridCol w:w="1848"/>
        <w:gridCol w:w="938"/>
        <w:gridCol w:w="1389"/>
        <w:gridCol w:w="1684"/>
        <w:gridCol w:w="1017"/>
        <w:gridCol w:w="1251"/>
      </w:tblGrid>
      <w:tr w:rsidR="001646FD" w:rsidTr="004C179E">
        <w:tc>
          <w:tcPr>
            <w:tcW w:w="1542" w:type="dxa"/>
          </w:tcPr>
          <w:p w:rsidR="001646FD" w:rsidRPr="00495FF3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1848" w:type="dxa"/>
          </w:tcPr>
          <w:p w:rsidR="001646FD" w:rsidRPr="00495FF3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938" w:type="dxa"/>
          </w:tcPr>
          <w:p w:rsidR="001646FD" w:rsidRPr="00495FF3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1389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 xml:space="preserve">Auto </w:t>
            </w:r>
            <w:proofErr w:type="spellStart"/>
            <w:r>
              <w:rPr>
                <w:b/>
              </w:rPr>
              <w:t>Increment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1684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Default-Value</w:t>
            </w:r>
          </w:p>
        </w:tc>
        <w:tc>
          <w:tcPr>
            <w:tcW w:w="1017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251" w:type="dxa"/>
          </w:tcPr>
          <w:p w:rsidR="001646FD" w:rsidRDefault="001646FD" w:rsidP="00841A06">
            <w:pPr>
              <w:pStyle w:val="Textkrper"/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Foreign</w:t>
            </w:r>
            <w:proofErr w:type="spellEnd"/>
            <w:r>
              <w:rPr>
                <w:b/>
              </w:rPr>
              <w:t xml:space="preserve"> Key</w:t>
            </w:r>
          </w:p>
        </w:tc>
      </w:tr>
      <w:tr w:rsidR="001646FD" w:rsidTr="004C179E">
        <w:tc>
          <w:tcPr>
            <w:tcW w:w="1542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id</w:t>
            </w:r>
          </w:p>
        </w:tc>
        <w:tc>
          <w:tcPr>
            <w:tcW w:w="1848" w:type="dxa"/>
          </w:tcPr>
          <w:p w:rsidR="001646FD" w:rsidRDefault="004C179E" w:rsidP="00841A06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1646FD" w:rsidRDefault="00775450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251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</w:tr>
      <w:tr w:rsidR="001646FD" w:rsidTr="004C179E">
        <w:tc>
          <w:tcPr>
            <w:tcW w:w="1542" w:type="dxa"/>
          </w:tcPr>
          <w:p w:rsidR="001646FD" w:rsidRDefault="004C179E" w:rsidP="00841A06">
            <w:pPr>
              <w:pStyle w:val="Textkrper"/>
              <w:spacing w:before="120"/>
            </w:pPr>
            <w:proofErr w:type="spellStart"/>
            <w:r>
              <w:t>text</w:t>
            </w:r>
            <w:proofErr w:type="spellEnd"/>
          </w:p>
        </w:tc>
        <w:tc>
          <w:tcPr>
            <w:tcW w:w="1848" w:type="dxa"/>
          </w:tcPr>
          <w:p w:rsidR="001646FD" w:rsidRDefault="001646FD" w:rsidP="00841A06">
            <w:pPr>
              <w:pStyle w:val="Textkrper"/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938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1646FD" w:rsidRDefault="001646FD" w:rsidP="00841A06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1646FD" w:rsidRDefault="001646FD" w:rsidP="00841A06">
            <w:pPr>
              <w:pStyle w:val="Textkrper"/>
              <w:spacing w:before="120"/>
            </w:pPr>
          </w:p>
        </w:tc>
      </w:tr>
      <w:tr w:rsidR="004C179E" w:rsidTr="004C179E">
        <w:tc>
          <w:tcPr>
            <w:tcW w:w="1542" w:type="dxa"/>
          </w:tcPr>
          <w:p w:rsidR="004C179E" w:rsidRDefault="004C179E" w:rsidP="004C179E">
            <w:pPr>
              <w:pStyle w:val="Textkrper"/>
              <w:spacing w:before="120"/>
            </w:pPr>
            <w:proofErr w:type="spellStart"/>
            <w:r>
              <w:t>termReduction</w:t>
            </w:r>
            <w:proofErr w:type="spellEnd"/>
          </w:p>
        </w:tc>
        <w:tc>
          <w:tcPr>
            <w:tcW w:w="1848" w:type="dxa"/>
          </w:tcPr>
          <w:p w:rsidR="004C179E" w:rsidRDefault="004C179E" w:rsidP="004D57A3">
            <w:pPr>
              <w:pStyle w:val="Textkrper"/>
              <w:tabs>
                <w:tab w:val="clear" w:pos="3402"/>
                <w:tab w:val="clear" w:pos="6804"/>
                <w:tab w:val="center" w:pos="816"/>
              </w:tabs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C179E" w:rsidRDefault="004C179E" w:rsidP="004C179E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C179E" w:rsidRDefault="004C179E" w:rsidP="004C179E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4C179E" w:rsidRDefault="004C179E" w:rsidP="004C179E">
            <w:pPr>
              <w:pStyle w:val="Textkrper"/>
              <w:spacing w:before="120"/>
            </w:pPr>
          </w:p>
        </w:tc>
      </w:tr>
    </w:tbl>
    <w:p w:rsidR="001646FD" w:rsidRPr="001646FD" w:rsidRDefault="001646FD" w:rsidP="001646FD">
      <w:pPr>
        <w:pStyle w:val="Textkrper"/>
      </w:pPr>
    </w:p>
    <w:p w:rsidR="00495FF3" w:rsidRDefault="00495FF3" w:rsidP="00495FF3">
      <w:pPr>
        <w:pStyle w:val="berschrift2"/>
      </w:pPr>
      <w:proofErr w:type="spellStart"/>
      <w:r>
        <w:t>ticketbuy</w:t>
      </w:r>
      <w:r w:rsidR="007241FD">
        <w:t>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7"/>
        <w:gridCol w:w="1848"/>
        <w:gridCol w:w="938"/>
        <w:gridCol w:w="1389"/>
        <w:gridCol w:w="1684"/>
        <w:gridCol w:w="1017"/>
        <w:gridCol w:w="1301"/>
      </w:tblGrid>
      <w:tr w:rsidR="00495FF3" w:rsidTr="00841A06">
        <w:tc>
          <w:tcPr>
            <w:tcW w:w="1507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184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938" w:type="dxa"/>
          </w:tcPr>
          <w:p w:rsidR="00495FF3" w:rsidRP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NULL?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 xml:space="preserve">Auto </w:t>
            </w:r>
            <w:proofErr w:type="spellStart"/>
            <w:r>
              <w:rPr>
                <w:b/>
              </w:rPr>
              <w:t>Increment</w:t>
            </w:r>
            <w:proofErr w:type="spellEnd"/>
            <w:r>
              <w:rPr>
                <w:b/>
              </w:rPr>
              <w:t>?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Default-Value</w:t>
            </w: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Foreign</w:t>
            </w:r>
            <w:proofErr w:type="spellEnd"/>
            <w:r>
              <w:rPr>
                <w:b/>
              </w:rPr>
              <w:t xml:space="preserve"> Key</w:t>
            </w:r>
          </w:p>
        </w:tc>
      </w:tr>
      <w:tr w:rsidR="00495FF3" w:rsidTr="00841A06">
        <w:tc>
          <w:tcPr>
            <w:tcW w:w="150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id</w:t>
            </w:r>
          </w:p>
        </w:tc>
        <w:tc>
          <w:tcPr>
            <w:tcW w:w="1848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7241FD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684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  <w:tr w:rsidR="00495FF3" w:rsidTr="00841A06">
        <w:tc>
          <w:tcPr>
            <w:tcW w:w="1507" w:type="dxa"/>
          </w:tcPr>
          <w:p w:rsidR="00495FF3" w:rsidRDefault="007241FD" w:rsidP="001646FD">
            <w:pPr>
              <w:pStyle w:val="Textkrper"/>
              <w:spacing w:before="120"/>
            </w:pPr>
            <w:proofErr w:type="spellStart"/>
            <w:r>
              <w:t>createDate</w:t>
            </w:r>
            <w:proofErr w:type="spellEnd"/>
          </w:p>
        </w:tc>
        <w:tc>
          <w:tcPr>
            <w:tcW w:w="1848" w:type="dxa"/>
          </w:tcPr>
          <w:p w:rsidR="00495FF3" w:rsidRDefault="007241FD" w:rsidP="001646FD">
            <w:pPr>
              <w:pStyle w:val="Textkrper"/>
              <w:spacing w:before="120"/>
            </w:pPr>
            <w:proofErr w:type="spellStart"/>
            <w:r>
              <w:t>datetime</w:t>
            </w:r>
            <w:proofErr w:type="spellEnd"/>
          </w:p>
        </w:tc>
        <w:tc>
          <w:tcPr>
            <w:tcW w:w="938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495FF3" w:rsidRDefault="007241FD" w:rsidP="001646FD">
            <w:pPr>
              <w:pStyle w:val="Textkrper"/>
              <w:spacing w:before="120"/>
            </w:pPr>
            <w:proofErr w:type="gramStart"/>
            <w:r>
              <w:t>NOW(</w:t>
            </w:r>
            <w:proofErr w:type="gramEnd"/>
            <w:r>
              <w:t>)</w:t>
            </w:r>
          </w:p>
        </w:tc>
        <w:tc>
          <w:tcPr>
            <w:tcW w:w="1017" w:type="dxa"/>
          </w:tcPr>
          <w:p w:rsidR="00495FF3" w:rsidRDefault="00495FF3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495FF3" w:rsidRDefault="00495FF3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name</w:t>
            </w:r>
            <w:proofErr w:type="spellEnd"/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email</w:t>
            </w:r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phone</w:t>
            </w:r>
            <w:proofErr w:type="spellEnd"/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1F40F5">
              <w:t>20</w:t>
            </w:r>
            <w:r>
              <w:t>)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Ja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  <w:tr w:rsidR="007241FD" w:rsidTr="00841A06">
        <w:tc>
          <w:tcPr>
            <w:tcW w:w="1507" w:type="dxa"/>
          </w:tcPr>
          <w:p w:rsidR="007241FD" w:rsidRDefault="00775450" w:rsidP="001646FD">
            <w:pPr>
              <w:pStyle w:val="Textkrper"/>
              <w:spacing w:before="120"/>
            </w:pPr>
            <w:proofErr w:type="spellStart"/>
            <w:r>
              <w:t>fk_</w:t>
            </w:r>
            <w:r w:rsidR="007241FD">
              <w:t>bonus</w:t>
            </w:r>
            <w:proofErr w:type="spellEnd"/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4C179E" w:rsidP="001646FD">
            <w:pPr>
              <w:pStyle w:val="Textkrper"/>
              <w:spacing w:before="120"/>
            </w:pPr>
            <w:proofErr w:type="spellStart"/>
            <w:r>
              <w:t>bonus</w:t>
            </w:r>
            <w:proofErr w:type="spellEnd"/>
            <w:r>
              <w:t>(id)</w:t>
            </w: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fk_concert</w:t>
            </w:r>
            <w:proofErr w:type="spellEnd"/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int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concerts</w:t>
            </w:r>
            <w:proofErr w:type="spellEnd"/>
            <w:r>
              <w:t>(id)</w:t>
            </w:r>
          </w:p>
        </w:tc>
      </w:tr>
      <w:tr w:rsidR="007241FD" w:rsidTr="00841A06">
        <w:tc>
          <w:tcPr>
            <w:tcW w:w="1507" w:type="dxa"/>
          </w:tcPr>
          <w:p w:rsidR="007241FD" w:rsidRDefault="007241FD" w:rsidP="001646FD">
            <w:pPr>
              <w:pStyle w:val="Textkrper"/>
              <w:spacing w:before="120"/>
            </w:pPr>
            <w:proofErr w:type="spellStart"/>
            <w:r>
              <w:t>paid</w:t>
            </w:r>
            <w:proofErr w:type="spellEnd"/>
          </w:p>
        </w:tc>
        <w:tc>
          <w:tcPr>
            <w:tcW w:w="184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boolean</w:t>
            </w:r>
          </w:p>
        </w:tc>
        <w:tc>
          <w:tcPr>
            <w:tcW w:w="938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389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684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false</w:t>
            </w:r>
          </w:p>
        </w:tc>
        <w:tc>
          <w:tcPr>
            <w:tcW w:w="1017" w:type="dxa"/>
          </w:tcPr>
          <w:p w:rsidR="007241FD" w:rsidRDefault="007241FD" w:rsidP="001646FD">
            <w:pPr>
              <w:pStyle w:val="Textkrper"/>
              <w:spacing w:before="120"/>
            </w:pPr>
            <w:r>
              <w:t>Nein</w:t>
            </w:r>
          </w:p>
        </w:tc>
        <w:tc>
          <w:tcPr>
            <w:tcW w:w="1251" w:type="dxa"/>
          </w:tcPr>
          <w:p w:rsidR="007241FD" w:rsidRDefault="007241FD" w:rsidP="001646FD">
            <w:pPr>
              <w:pStyle w:val="Textkrper"/>
              <w:spacing w:before="120"/>
            </w:pPr>
          </w:p>
        </w:tc>
      </w:tr>
    </w:tbl>
    <w:p w:rsidR="00495FF3" w:rsidRPr="00495FF3" w:rsidRDefault="00495FF3" w:rsidP="00495FF3">
      <w:pPr>
        <w:pStyle w:val="Textkrper"/>
      </w:pPr>
    </w:p>
    <w:p w:rsidR="008407A1" w:rsidRDefault="008407A1" w:rsidP="008407A1">
      <w:pPr>
        <w:pStyle w:val="berschrift1"/>
      </w:pPr>
      <w:bookmarkStart w:id="28" w:name="_Toc6232544"/>
      <w:r>
        <w:lastRenderedPageBreak/>
        <w:t>Testfälle</w:t>
      </w:r>
      <w:bookmarkEnd w:id="28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F1301B" w:rsidRPr="00BF28DB" w:rsidTr="00F13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F1301B" w:rsidP="00F1301B">
            <w:pPr>
              <w:pStyle w:val="Textkrper"/>
            </w:pPr>
            <w:r w:rsidRPr="00BF28DB">
              <w:t>GEGEBEN SEI</w:t>
            </w:r>
          </w:p>
        </w:tc>
        <w:tc>
          <w:tcPr>
            <w:tcW w:w="3304" w:type="dxa"/>
          </w:tcPr>
          <w:p w:rsidR="00F1301B" w:rsidRPr="00BF28DB" w:rsidRDefault="00F1301B" w:rsidP="00F1301B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28DB">
              <w:t>WENN</w:t>
            </w:r>
          </w:p>
        </w:tc>
        <w:tc>
          <w:tcPr>
            <w:tcW w:w="3304" w:type="dxa"/>
          </w:tcPr>
          <w:p w:rsidR="00F1301B" w:rsidRPr="00BF28DB" w:rsidRDefault="00F1301B" w:rsidP="00F1301B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28DB">
              <w:t>DANN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F1301B" w:rsidP="00F1301B">
            <w:pPr>
              <w:pStyle w:val="Textkrper"/>
              <w:rPr>
                <w:b w:val="0"/>
              </w:rPr>
            </w:pPr>
            <w:r w:rsidRPr="00BF28DB">
              <w:rPr>
                <w:b w:val="0"/>
              </w:rPr>
              <w:t>Ich als Verkäufer eine neue Bestellung habe</w:t>
            </w:r>
          </w:p>
        </w:tc>
        <w:tc>
          <w:tcPr>
            <w:tcW w:w="3304" w:type="dxa"/>
          </w:tcPr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neue Bestellung erfasse</w:t>
            </w:r>
          </w:p>
        </w:tc>
        <w:tc>
          <w:tcPr>
            <w:tcW w:w="3304" w:type="dxa"/>
          </w:tcPr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diese Bestellung in der Datenbank erfasst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F1301B" w:rsidP="00F1301B">
            <w:pPr>
              <w:pStyle w:val="Textkrper"/>
              <w:rPr>
                <w:b w:val="0"/>
              </w:rPr>
            </w:pPr>
            <w:r w:rsidRPr="00BF28DB">
              <w:rPr>
                <w:b w:val="0"/>
              </w:rPr>
              <w:t>Ich als Verkäufer eine neue Bestellung habe</w:t>
            </w:r>
          </w:p>
        </w:tc>
        <w:tc>
          <w:tcPr>
            <w:tcW w:w="3304" w:type="dxa"/>
          </w:tcPr>
          <w:p w:rsidR="00F1301B" w:rsidRDefault="00F1301B" w:rsidP="00F13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neue Bestellung mit einer Email ohne @-Zeichen erfasse</w:t>
            </w:r>
          </w:p>
        </w:tc>
        <w:tc>
          <w:tcPr>
            <w:tcW w:w="3304" w:type="dxa"/>
          </w:tcPr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B754F8" w:rsidP="00F1301B">
            <w:pPr>
              <w:pStyle w:val="Textkrper"/>
              <w:rPr>
                <w:b w:val="0"/>
              </w:rPr>
            </w:pPr>
            <w:r w:rsidRPr="00BF28DB">
              <w:rPr>
                <w:b w:val="0"/>
              </w:rPr>
              <w:t>Ich als Verkäufer eine neue Bestellung habe</w:t>
            </w:r>
          </w:p>
        </w:tc>
        <w:tc>
          <w:tcPr>
            <w:tcW w:w="3304" w:type="dxa"/>
          </w:tcPr>
          <w:p w:rsidR="00F1301B" w:rsidRDefault="00B754F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alle Felder leer lasse</w:t>
            </w:r>
          </w:p>
        </w:tc>
        <w:tc>
          <w:tcPr>
            <w:tcW w:w="3304" w:type="dxa"/>
          </w:tcPr>
          <w:p w:rsidR="00F1301B" w:rsidRDefault="00B754F8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813DE2" w:rsidRPr="00BF28DB" w:rsidRDefault="00813DE2" w:rsidP="00813DE2">
            <w:pPr>
              <w:rPr>
                <w:b w:val="0"/>
              </w:rPr>
            </w:pPr>
            <w:r w:rsidRPr="00BF28DB">
              <w:rPr>
                <w:b w:val="0"/>
              </w:rPr>
              <w:t xml:space="preserve">Ich als Verkäufer eine Änderung habe </w:t>
            </w:r>
          </w:p>
          <w:p w:rsidR="00F1301B" w:rsidRPr="00BF28DB" w:rsidRDefault="00F1301B" w:rsidP="00F1301B">
            <w:pPr>
              <w:pStyle w:val="Textkrper"/>
              <w:rPr>
                <w:b w:val="0"/>
              </w:rPr>
            </w:pPr>
          </w:p>
        </w:tc>
        <w:tc>
          <w:tcPr>
            <w:tcW w:w="3304" w:type="dxa"/>
          </w:tcPr>
          <w:p w:rsidR="00F1301B" w:rsidRDefault="00813DE2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Bestellung mutiere</w:t>
            </w:r>
          </w:p>
        </w:tc>
        <w:tc>
          <w:tcPr>
            <w:tcW w:w="3304" w:type="dxa"/>
          </w:tcPr>
          <w:p w:rsidR="00F1301B" w:rsidRDefault="00813DE2" w:rsidP="00813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die alten Infos mit den neuen in der Datenbank überschrieben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813DE2" w:rsidRPr="00BF28DB" w:rsidRDefault="00813DE2" w:rsidP="00813DE2">
            <w:pPr>
              <w:rPr>
                <w:b w:val="0"/>
              </w:rPr>
            </w:pPr>
            <w:r w:rsidRPr="00BF28DB">
              <w:rPr>
                <w:b w:val="0"/>
              </w:rPr>
              <w:t xml:space="preserve">Ich als Verkäufer eine Änderung habe </w:t>
            </w:r>
          </w:p>
          <w:p w:rsidR="00F1301B" w:rsidRPr="00BF28DB" w:rsidRDefault="00F1301B" w:rsidP="00F1301B">
            <w:pPr>
              <w:pStyle w:val="Textkrper"/>
              <w:rPr>
                <w:b w:val="0"/>
              </w:rPr>
            </w:pPr>
          </w:p>
        </w:tc>
        <w:tc>
          <w:tcPr>
            <w:tcW w:w="3304" w:type="dxa"/>
          </w:tcPr>
          <w:p w:rsidR="00F1301B" w:rsidRDefault="00813DE2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eine Bestellung mutiere und dabei eine E-Mail ohne @-Zeichen eingebe</w:t>
            </w:r>
          </w:p>
        </w:tc>
        <w:tc>
          <w:tcPr>
            <w:tcW w:w="3304" w:type="dxa"/>
          </w:tcPr>
          <w:p w:rsidR="00F1301B" w:rsidRDefault="00813DE2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150CFD" w:rsidRPr="00BF28DB" w:rsidRDefault="00150CFD" w:rsidP="00150CFD">
            <w:pPr>
              <w:rPr>
                <w:b w:val="0"/>
              </w:rPr>
            </w:pPr>
            <w:r w:rsidRPr="00BF28DB">
              <w:rPr>
                <w:b w:val="0"/>
              </w:rPr>
              <w:t xml:space="preserve">Ich als Verkäufer eine Änderung habe </w:t>
            </w:r>
          </w:p>
          <w:p w:rsidR="00F1301B" w:rsidRPr="00BF28DB" w:rsidRDefault="00F1301B" w:rsidP="00F1301B">
            <w:pPr>
              <w:pStyle w:val="Textkrper"/>
              <w:rPr>
                <w:b w:val="0"/>
              </w:rPr>
            </w:pPr>
          </w:p>
        </w:tc>
        <w:tc>
          <w:tcPr>
            <w:tcW w:w="3304" w:type="dxa"/>
          </w:tcPr>
          <w:p w:rsidR="00F1301B" w:rsidRDefault="00150CFD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die Telefonnummer lösche</w:t>
            </w:r>
          </w:p>
        </w:tc>
        <w:tc>
          <w:tcPr>
            <w:tcW w:w="3304" w:type="dxa"/>
          </w:tcPr>
          <w:p w:rsidR="00F1301B" w:rsidRDefault="00150CFD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die alten Infos mit den neuen in der Datenbank überschrieben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78764D" w:rsidP="00F1301B">
            <w:pPr>
              <w:pStyle w:val="Textkrper"/>
              <w:rPr>
                <w:b w:val="0"/>
              </w:rPr>
            </w:pPr>
            <w:r w:rsidRPr="00BF28DB">
              <w:rPr>
                <w:b w:val="0"/>
              </w:rPr>
              <w:t>Ich als Verkäufer eine Änderung habe</w:t>
            </w:r>
          </w:p>
        </w:tc>
        <w:tc>
          <w:tcPr>
            <w:tcW w:w="3304" w:type="dxa"/>
          </w:tcPr>
          <w:p w:rsidR="00F1301B" w:rsidRDefault="0078764D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den Namen lösche</w:t>
            </w:r>
          </w:p>
        </w:tc>
        <w:tc>
          <w:tcPr>
            <w:tcW w:w="3304" w:type="dxa"/>
          </w:tcPr>
          <w:p w:rsidR="00F1301B" w:rsidRDefault="0078764D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erscheint beim Abschicken ein Fehler, der mich darauf hinweist und die Daten werden nicht in der Datenbank gespeichert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BA6035" w:rsidP="00BA6035">
            <w:pPr>
              <w:rPr>
                <w:b w:val="0"/>
              </w:rPr>
            </w:pPr>
            <w:r w:rsidRPr="00BF28DB">
              <w:rPr>
                <w:b w:val="0"/>
              </w:rPr>
              <w:t>Ich als Verkäufer möchte unbezahlte Bestellungen erfahren</w:t>
            </w:r>
          </w:p>
        </w:tc>
        <w:tc>
          <w:tcPr>
            <w:tcW w:w="3304" w:type="dxa"/>
          </w:tcPr>
          <w:p w:rsidR="00BA6035" w:rsidRDefault="00BA6035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ich die </w:t>
            </w:r>
            <w:proofErr w:type="spellStart"/>
            <w:r>
              <w:t>view</w:t>
            </w:r>
            <w:proofErr w:type="spellEnd"/>
            <w:r>
              <w:t xml:space="preserve"> für offene Bezahlungen öffne</w:t>
            </w:r>
          </w:p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04" w:type="dxa"/>
          </w:tcPr>
          <w:p w:rsidR="00F1301B" w:rsidRDefault="00BA6035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werden alle offene Bezahlungen angezeigt</w:t>
            </w:r>
          </w:p>
        </w:tc>
      </w:tr>
      <w:tr w:rsidR="00F1301B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F1301B" w:rsidRPr="00BF28DB" w:rsidRDefault="00BA6035" w:rsidP="0066235B">
            <w:pPr>
              <w:rPr>
                <w:b w:val="0"/>
              </w:rPr>
            </w:pPr>
            <w:r w:rsidRPr="00BF28DB">
              <w:rPr>
                <w:b w:val="0"/>
              </w:rPr>
              <w:t xml:space="preserve">Ich als Verkäufer möchte die älteste unbezahlte </w:t>
            </w:r>
            <w:r w:rsidR="0066235B">
              <w:rPr>
                <w:b w:val="0"/>
              </w:rPr>
              <w:t>Bestellung erfahren</w:t>
            </w:r>
          </w:p>
        </w:tc>
        <w:tc>
          <w:tcPr>
            <w:tcW w:w="3304" w:type="dxa"/>
          </w:tcPr>
          <w:p w:rsidR="00F1301B" w:rsidRDefault="00BA6035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ich die </w:t>
            </w:r>
            <w:proofErr w:type="spellStart"/>
            <w:r>
              <w:t>view</w:t>
            </w:r>
            <w:proofErr w:type="spellEnd"/>
            <w:r>
              <w:t xml:space="preserve"> für offene Bezahlungen öffne</w:t>
            </w:r>
          </w:p>
        </w:tc>
        <w:tc>
          <w:tcPr>
            <w:tcW w:w="3304" w:type="dxa"/>
          </w:tcPr>
          <w:p w:rsidR="00BA6035" w:rsidRDefault="00BA6035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 älteste zuoberst angezeigt</w:t>
            </w:r>
          </w:p>
          <w:p w:rsidR="00F1301B" w:rsidRDefault="00F1301B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035" w:rsidTr="00F13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4" w:type="dxa"/>
          </w:tcPr>
          <w:p w:rsidR="00BA6035" w:rsidRPr="00BF28DB" w:rsidRDefault="00BA6035" w:rsidP="00BA6035">
            <w:pPr>
              <w:rPr>
                <w:b w:val="0"/>
              </w:rPr>
            </w:pPr>
            <w:r w:rsidRPr="00BF28DB">
              <w:rPr>
                <w:b w:val="0"/>
              </w:rPr>
              <w:t>Ich als Verkäufer möchte unbezahlte Bestellungen erfahren</w:t>
            </w:r>
          </w:p>
        </w:tc>
        <w:tc>
          <w:tcPr>
            <w:tcW w:w="3304" w:type="dxa"/>
          </w:tcPr>
          <w:p w:rsidR="00BA6035" w:rsidRDefault="00BA6035" w:rsidP="00F1301B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eine Zahlungsfrist abgelaufen ist</w:t>
            </w:r>
          </w:p>
        </w:tc>
        <w:tc>
          <w:tcPr>
            <w:tcW w:w="3304" w:type="dxa"/>
          </w:tcPr>
          <w:p w:rsidR="00BA6035" w:rsidRDefault="00BA6035" w:rsidP="00BA6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dies mir mit diesem Icon "</w:t>
            </w:r>
            <w:r>
              <w:rPr>
                <w:rFonts w:ascii="Segoe UI Emoji" w:hAnsi="Segoe UI Emoji" w:cs="Segoe UI Emoji"/>
              </w:rPr>
              <w:t>⌛</w:t>
            </w:r>
            <w:r>
              <w:t>" symbolisiert</w:t>
            </w:r>
          </w:p>
        </w:tc>
      </w:tr>
    </w:tbl>
    <w:p w:rsidR="00F1301B" w:rsidRPr="00F1301B" w:rsidRDefault="00F1301B" w:rsidP="00F1301B">
      <w:pPr>
        <w:pStyle w:val="Textkrper"/>
      </w:pPr>
    </w:p>
    <w:p w:rsidR="008407A1" w:rsidRDefault="008407A1" w:rsidP="008407A1">
      <w:pPr>
        <w:pStyle w:val="berschrift1"/>
      </w:pPr>
      <w:bookmarkStart w:id="29" w:name="_Toc6232545"/>
      <w:r>
        <w:lastRenderedPageBreak/>
        <w:t>Roadmap</w:t>
      </w:r>
      <w:bookmarkEnd w:id="29"/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2268"/>
        <w:gridCol w:w="2694"/>
        <w:gridCol w:w="2480"/>
        <w:gridCol w:w="2480"/>
      </w:tblGrid>
      <w:tr w:rsidR="008E41DC" w:rsidRPr="00CB2126" w:rsidTr="008E4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</w:p>
        </w:tc>
        <w:tc>
          <w:tcPr>
            <w:tcW w:w="2694" w:type="dxa"/>
          </w:tcPr>
          <w:p w:rsidR="008E41DC" w:rsidRPr="00CB2126" w:rsidRDefault="008E41DC" w:rsidP="003F0D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Montag, 15.04.2019</w:t>
            </w:r>
          </w:p>
        </w:tc>
        <w:tc>
          <w:tcPr>
            <w:tcW w:w="2480" w:type="dxa"/>
          </w:tcPr>
          <w:p w:rsidR="008E41DC" w:rsidRPr="00CB2126" w:rsidRDefault="008E41DC" w:rsidP="003F0D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Dienstag, 16.04.2019</w:t>
            </w:r>
          </w:p>
        </w:tc>
        <w:tc>
          <w:tcPr>
            <w:tcW w:w="2480" w:type="dxa"/>
          </w:tcPr>
          <w:p w:rsidR="008E41DC" w:rsidRPr="00CB2126" w:rsidRDefault="008E41DC" w:rsidP="003F0D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Mittwoch, 17.04.2019</w:t>
            </w:r>
          </w:p>
        </w:tc>
      </w:tr>
      <w:tr w:rsidR="008E41DC" w:rsidRPr="00CB2126" w:rsidTr="008E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  <w:r w:rsidRPr="00CB2126">
              <w:rPr>
                <w:sz w:val="20"/>
              </w:rPr>
              <w:t>8:30-10:20</w:t>
            </w:r>
          </w:p>
        </w:tc>
        <w:tc>
          <w:tcPr>
            <w:tcW w:w="2694" w:type="dxa"/>
          </w:tcPr>
          <w:p w:rsidR="008E41DC" w:rsidRPr="00CB2126" w:rsidRDefault="008E41DC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dxa"/>
          </w:tcPr>
          <w:p w:rsidR="003F0DF1" w:rsidRPr="00CB2126" w:rsidRDefault="004B6F0F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View</w:t>
            </w:r>
            <w:r w:rsidR="00972840">
              <w:rPr>
                <w:sz w:val="20"/>
              </w:rPr>
              <w:t>s</w:t>
            </w:r>
            <w:r>
              <w:rPr>
                <w:sz w:val="20"/>
              </w:rPr>
              <w:t xml:space="preserve"> erstellen</w:t>
            </w:r>
          </w:p>
        </w:tc>
        <w:tc>
          <w:tcPr>
            <w:tcW w:w="2480" w:type="dxa"/>
          </w:tcPr>
          <w:p w:rsidR="008E41DC" w:rsidRPr="00CB2126" w:rsidRDefault="003C5E11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[</w:t>
            </w:r>
            <w:r w:rsidR="005E5431">
              <w:rPr>
                <w:sz w:val="20"/>
              </w:rPr>
              <w:t>Puffer</w:t>
            </w:r>
            <w:r>
              <w:rPr>
                <w:sz w:val="20"/>
              </w:rPr>
              <w:t>]</w:t>
            </w:r>
          </w:p>
        </w:tc>
      </w:tr>
      <w:tr w:rsidR="008E41DC" w:rsidRPr="00CB2126" w:rsidTr="008E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  <w:r w:rsidRPr="00CB2126">
              <w:rPr>
                <w:sz w:val="20"/>
              </w:rPr>
              <w:t>10:40-12:00</w:t>
            </w:r>
          </w:p>
        </w:tc>
        <w:tc>
          <w:tcPr>
            <w:tcW w:w="2694" w:type="dxa"/>
          </w:tcPr>
          <w:p w:rsidR="008E41DC" w:rsidRPr="00CB2126" w:rsidRDefault="008E41DC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dxa"/>
          </w:tcPr>
          <w:p w:rsidR="008E41DC" w:rsidRPr="00CB2126" w:rsidRDefault="004B6F0F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Einträge erstellen</w:t>
            </w:r>
          </w:p>
        </w:tc>
        <w:tc>
          <w:tcPr>
            <w:tcW w:w="2480" w:type="dxa"/>
          </w:tcPr>
          <w:p w:rsidR="008E41DC" w:rsidRPr="00CB2126" w:rsidRDefault="003F0DF1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Testbericht</w:t>
            </w:r>
          </w:p>
        </w:tc>
      </w:tr>
      <w:tr w:rsidR="008E41DC" w:rsidRPr="00CB2126" w:rsidTr="008E4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  <w:r w:rsidRPr="00CB2126">
              <w:rPr>
                <w:sz w:val="20"/>
              </w:rPr>
              <w:t>13:00-14:40</w:t>
            </w:r>
          </w:p>
        </w:tc>
        <w:tc>
          <w:tcPr>
            <w:tcW w:w="2694" w:type="dxa"/>
          </w:tcPr>
          <w:p w:rsidR="008E41DC" w:rsidRPr="00CB2126" w:rsidRDefault="008E41DC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dxa"/>
          </w:tcPr>
          <w:p w:rsidR="008E41DC" w:rsidRPr="00CB2126" w:rsidRDefault="004B6F0F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Einträge bearbeiten</w:t>
            </w:r>
          </w:p>
        </w:tc>
        <w:tc>
          <w:tcPr>
            <w:tcW w:w="2480" w:type="dxa"/>
          </w:tcPr>
          <w:p w:rsidR="008E41DC" w:rsidRPr="00CB2126" w:rsidRDefault="008E41DC" w:rsidP="003F0D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1DC" w:rsidRPr="00CB2126" w:rsidTr="008E4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8E41DC" w:rsidRPr="00CB2126" w:rsidRDefault="008E41DC" w:rsidP="003F0DF1">
            <w:pPr>
              <w:pStyle w:val="Textkrper"/>
              <w:rPr>
                <w:sz w:val="20"/>
              </w:rPr>
            </w:pPr>
            <w:r w:rsidRPr="00CB2126">
              <w:rPr>
                <w:sz w:val="20"/>
              </w:rPr>
              <w:t>14:50-16:30</w:t>
            </w:r>
          </w:p>
        </w:tc>
        <w:tc>
          <w:tcPr>
            <w:tcW w:w="2694" w:type="dxa"/>
          </w:tcPr>
          <w:p w:rsidR="008E41DC" w:rsidRDefault="005F0968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Konzeptionierung</w:t>
            </w:r>
          </w:p>
          <w:p w:rsidR="003F0DF1" w:rsidRPr="00CB2126" w:rsidRDefault="003F0DF1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B2126">
              <w:rPr>
                <w:sz w:val="20"/>
              </w:rPr>
              <w:t>Datenbank erstellen</w:t>
            </w:r>
          </w:p>
        </w:tc>
        <w:tc>
          <w:tcPr>
            <w:tcW w:w="2480" w:type="dxa"/>
          </w:tcPr>
          <w:p w:rsidR="008E41DC" w:rsidRPr="00CB2126" w:rsidRDefault="004E7399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Einträge anzeigen</w:t>
            </w:r>
          </w:p>
        </w:tc>
        <w:tc>
          <w:tcPr>
            <w:tcW w:w="2480" w:type="dxa"/>
          </w:tcPr>
          <w:p w:rsidR="008E41DC" w:rsidRPr="00CB2126" w:rsidRDefault="008E41DC" w:rsidP="003F0D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8E41DC" w:rsidRPr="008E41DC" w:rsidRDefault="008E41DC" w:rsidP="008E41DC">
      <w:pPr>
        <w:pStyle w:val="Textkrper"/>
      </w:pPr>
    </w:p>
    <w:sectPr w:rsidR="008E41DC" w:rsidRPr="008E41DC" w:rsidSect="003D6C6D">
      <w:headerReference w:type="default" r:id="rId19"/>
      <w:footerReference w:type="default" r:id="rId20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499" w:rsidRDefault="003C3499" w:rsidP="00206D7C">
      <w:r>
        <w:separator/>
      </w:r>
    </w:p>
  </w:endnote>
  <w:endnote w:type="continuationSeparator" w:id="0">
    <w:p w:rsidR="003C3499" w:rsidRDefault="003C3499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DF4" w:rsidRPr="007877F4" w:rsidRDefault="00490ADF" w:rsidP="00BE32A9">
    <w:pPr>
      <w:pStyle w:val="Fuzeile"/>
      <w:pBdr>
        <w:top w:val="single" w:sz="8" w:space="5" w:color="auto"/>
      </w:pBdr>
      <w:tabs>
        <w:tab w:val="clear" w:pos="4536"/>
        <w:tab w:val="center" w:pos="4820"/>
      </w:tabs>
      <w:jc w:val="right"/>
      <w:rPr>
        <w:b/>
        <w:szCs w:val="18"/>
      </w:rPr>
    </w:pPr>
    <w:r w:rsidRPr="00490ADF">
      <w:rPr>
        <w:color w:val="000000"/>
        <w:szCs w:val="18"/>
      </w:rPr>
      <w:fldChar w:fldCharType="begin"/>
    </w:r>
    <w:r w:rsidRPr="00490ADF">
      <w:rPr>
        <w:color w:val="000000"/>
        <w:szCs w:val="18"/>
      </w:rPr>
      <w:instrText xml:space="preserve"> AUTHOR   \* MERGEFORMAT </w:instrText>
    </w:r>
    <w:r w:rsidRPr="00490ADF">
      <w:rPr>
        <w:color w:val="000000"/>
        <w:szCs w:val="18"/>
      </w:rPr>
      <w:fldChar w:fldCharType="separate"/>
    </w:r>
    <w:r w:rsidR="00154300">
      <w:rPr>
        <w:noProof/>
        <w:color w:val="000000"/>
        <w:szCs w:val="18"/>
      </w:rPr>
      <w:t>Bucher Luca [Bison Schweiz AG]</w:t>
    </w:r>
    <w:r w:rsidRPr="00490ADF">
      <w:rPr>
        <w:color w:val="000000"/>
        <w:szCs w:val="18"/>
      </w:rPr>
      <w:fldChar w:fldCharType="end"/>
    </w:r>
    <w:r w:rsidR="007877F4">
      <w:rPr>
        <w:szCs w:val="18"/>
      </w:rPr>
      <w:tab/>
    </w:r>
    <w:r w:rsidR="00BE32A9">
      <w:rPr>
        <w:szCs w:val="18"/>
      </w:rPr>
      <w:tab/>
    </w:r>
    <w:r w:rsidR="007877F4">
      <w:rPr>
        <w:szCs w:val="18"/>
      </w:rPr>
      <w:fldChar w:fldCharType="begin"/>
    </w:r>
    <w:r w:rsidR="007877F4">
      <w:rPr>
        <w:szCs w:val="18"/>
      </w:rPr>
      <w:instrText xml:space="preserve"> CREATEDATE  \@ "dddd, d. MMMM yyyy"  \* MERGEFORMAT </w:instrText>
    </w:r>
    <w:r w:rsidR="007877F4">
      <w:rPr>
        <w:szCs w:val="18"/>
      </w:rPr>
      <w:fldChar w:fldCharType="separate"/>
    </w:r>
    <w:r w:rsidR="00154300">
      <w:rPr>
        <w:noProof/>
        <w:szCs w:val="18"/>
      </w:rPr>
      <w:t>Montag, 15. April 2019</w:t>
    </w:r>
    <w:r w:rsidR="007877F4">
      <w:rPr>
        <w:szCs w:val="18"/>
      </w:rPr>
      <w:fldChar w:fldCharType="end"/>
    </w:r>
    <w:r w:rsidR="007877F4" w:rsidRPr="003B3DF4">
      <w:rPr>
        <w:szCs w:val="18"/>
      </w:rPr>
      <w:ptab w:relativeTo="margin" w:alignment="right" w:leader="none"/>
    </w:r>
    <w:r w:rsidR="007877F4">
      <w:rPr>
        <w:szCs w:val="18"/>
      </w:rPr>
      <w:t xml:space="preserve">Seite </w:t>
    </w:r>
    <w:r w:rsidR="007877F4" w:rsidRPr="003B3DF4">
      <w:rPr>
        <w:b/>
        <w:szCs w:val="18"/>
      </w:rPr>
      <w:fldChar w:fldCharType="begin"/>
    </w:r>
    <w:r w:rsidR="007877F4" w:rsidRPr="003B3DF4">
      <w:rPr>
        <w:b/>
        <w:szCs w:val="18"/>
      </w:rPr>
      <w:instrText xml:space="preserve"> PAGE   \* MERGEFORMAT </w:instrText>
    </w:r>
    <w:r w:rsidR="007877F4" w:rsidRPr="003B3DF4">
      <w:rPr>
        <w:b/>
        <w:szCs w:val="18"/>
      </w:rPr>
      <w:fldChar w:fldCharType="separate"/>
    </w:r>
    <w:r w:rsidR="008407A1">
      <w:rPr>
        <w:b/>
        <w:noProof/>
        <w:szCs w:val="18"/>
      </w:rPr>
      <w:t>2</w:t>
    </w:r>
    <w:r w:rsidR="007877F4" w:rsidRPr="003B3DF4">
      <w:rPr>
        <w:b/>
        <w:szCs w:val="18"/>
      </w:rPr>
      <w:fldChar w:fldCharType="end"/>
    </w:r>
    <w:r w:rsidR="007877F4" w:rsidRPr="003B3DF4">
      <w:rPr>
        <w:szCs w:val="18"/>
      </w:rPr>
      <w:t xml:space="preserve"> von </w:t>
    </w:r>
    <w:r w:rsidR="007877F4" w:rsidRPr="003B3DF4">
      <w:rPr>
        <w:b/>
        <w:szCs w:val="18"/>
      </w:rPr>
      <w:fldChar w:fldCharType="begin"/>
    </w:r>
    <w:r w:rsidR="007877F4" w:rsidRPr="003B3DF4">
      <w:rPr>
        <w:b/>
        <w:szCs w:val="18"/>
      </w:rPr>
      <w:instrText xml:space="preserve"> NUMPAGES   \* MERGEFORMAT </w:instrText>
    </w:r>
    <w:r w:rsidR="007877F4" w:rsidRPr="003B3DF4">
      <w:rPr>
        <w:b/>
        <w:szCs w:val="18"/>
      </w:rPr>
      <w:fldChar w:fldCharType="separate"/>
    </w:r>
    <w:r w:rsidR="008407A1">
      <w:rPr>
        <w:b/>
        <w:noProof/>
        <w:szCs w:val="18"/>
      </w:rPr>
      <w:t>4</w:t>
    </w:r>
    <w:r w:rsidR="007877F4"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Default="00AF1049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6D7C" w:rsidRDefault="00206D7C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weiz AG, </w:t>
                          </w:r>
                          <w:r w:rsidR="006C3B2C">
                            <w:rPr>
                              <w:sz w:val="14"/>
                              <w:szCs w:val="14"/>
                            </w:rPr>
                            <w:t>Allee 1A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, </w:t>
                          </w:r>
                          <w:r w:rsidR="006A34F6">
                            <w:rPr>
                              <w:sz w:val="14"/>
                              <w:szCs w:val="14"/>
                            </w:rPr>
                            <w:t>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206D7C" w:rsidRPr="003D6C6D" w:rsidRDefault="00206D7C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58 226 00 00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, Fax +41 </w:t>
                          </w:r>
                          <w:r w:rsidR="006C3B2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58 226 00 50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 </w:t>
                          </w:r>
                        </w:p>
                        <w:p w:rsidR="00206D7C" w:rsidRPr="00BA6E81" w:rsidRDefault="003D6C6D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 w:rsidRPr="003D6C6D"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  <w:t>deineEMail</w:t>
                          </w:r>
                          <w:r w:rsidR="00206D7C"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206D7C" w:rsidRDefault="00206D7C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 xml:space="preserve">weiz AG, </w:t>
                    </w:r>
                    <w:r w:rsidR="006C3B2C">
                      <w:rPr>
                        <w:sz w:val="14"/>
                        <w:szCs w:val="14"/>
                      </w:rPr>
                      <w:t>Allee 1A</w:t>
                    </w:r>
                    <w:r>
                      <w:rPr>
                        <w:sz w:val="14"/>
                        <w:szCs w:val="14"/>
                      </w:rPr>
                      <w:t xml:space="preserve">, </w:t>
                    </w:r>
                    <w:r w:rsidR="006A34F6">
                      <w:rPr>
                        <w:sz w:val="14"/>
                        <w:szCs w:val="14"/>
                      </w:rPr>
                      <w:t>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206D7C" w:rsidRPr="003D6C6D" w:rsidRDefault="00206D7C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58 226 00 00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, Fax +41 </w:t>
                    </w:r>
                    <w:r w:rsidR="006C3B2C" w:rsidRPr="00BA6E81">
                      <w:rPr>
                        <w:sz w:val="14"/>
                        <w:szCs w:val="14"/>
                        <w:lang w:val="en-US"/>
                      </w:rPr>
                      <w:t>58 226 00 50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 </w:t>
                    </w:r>
                  </w:p>
                  <w:p w:rsidR="00206D7C" w:rsidRPr="00BA6E81" w:rsidRDefault="003D6C6D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 w:rsidRPr="003D6C6D">
                      <w:rPr>
                        <w:b/>
                        <w:sz w:val="14"/>
                        <w:szCs w:val="14"/>
                        <w:lang w:val="en-US"/>
                      </w:rPr>
                      <w:t>deineEMail</w:t>
                    </w:r>
                    <w:r w:rsidR="00206D7C"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C0" w:rsidRPr="00490ADF" w:rsidRDefault="008407A1" w:rsidP="00BE32A9">
    <w:pPr>
      <w:pStyle w:val="Fuzeile"/>
      <w:pBdr>
        <w:top w:val="single" w:sz="8" w:space="5" w:color="auto"/>
      </w:pBdr>
      <w:tabs>
        <w:tab w:val="clear" w:pos="4536"/>
        <w:tab w:val="center" w:pos="4820"/>
      </w:tabs>
      <w:jc w:val="right"/>
      <w:rPr>
        <w:b/>
        <w:szCs w:val="18"/>
      </w:rPr>
    </w:pPr>
    <w:r>
      <w:rPr>
        <w:color w:val="000000"/>
        <w:szCs w:val="18"/>
      </w:rPr>
      <w:t xml:space="preserve">Ghezzi Lars, </w:t>
    </w:r>
    <w:r w:rsidR="00490ADF" w:rsidRPr="00490ADF">
      <w:rPr>
        <w:color w:val="000000"/>
        <w:szCs w:val="18"/>
      </w:rPr>
      <w:fldChar w:fldCharType="begin"/>
    </w:r>
    <w:r w:rsidR="00490ADF" w:rsidRPr="00490ADF">
      <w:rPr>
        <w:color w:val="000000"/>
        <w:szCs w:val="18"/>
      </w:rPr>
      <w:instrText xml:space="preserve"> AUTHOR   \* MERGEFORMAT </w:instrText>
    </w:r>
    <w:r w:rsidR="00490ADF" w:rsidRPr="00490ADF">
      <w:rPr>
        <w:color w:val="000000"/>
        <w:szCs w:val="18"/>
      </w:rPr>
      <w:fldChar w:fldCharType="separate"/>
    </w:r>
    <w:r w:rsidR="00154300">
      <w:rPr>
        <w:noProof/>
        <w:color w:val="000000"/>
        <w:szCs w:val="18"/>
      </w:rPr>
      <w:t>Bucher Luca</w:t>
    </w:r>
    <w:r w:rsidR="00490ADF" w:rsidRPr="00490ADF">
      <w:rPr>
        <w:color w:val="000000"/>
        <w:szCs w:val="18"/>
      </w:rPr>
      <w:fldChar w:fldCharType="end"/>
    </w:r>
    <w:r w:rsidR="00490ADF">
      <w:rPr>
        <w:szCs w:val="18"/>
      </w:rPr>
      <w:tab/>
    </w:r>
    <w:r w:rsidR="00BE32A9">
      <w:rPr>
        <w:szCs w:val="18"/>
      </w:rPr>
      <w:tab/>
    </w:r>
    <w:r w:rsidR="00490ADF">
      <w:rPr>
        <w:szCs w:val="18"/>
      </w:rPr>
      <w:fldChar w:fldCharType="begin"/>
    </w:r>
    <w:r w:rsidR="00490ADF">
      <w:rPr>
        <w:szCs w:val="18"/>
      </w:rPr>
      <w:instrText xml:space="preserve"> CREATEDATE  \@ "dddd, d. MMMM yyyy"  \* MERGEFORMAT </w:instrText>
    </w:r>
    <w:r w:rsidR="00490ADF">
      <w:rPr>
        <w:szCs w:val="18"/>
      </w:rPr>
      <w:fldChar w:fldCharType="separate"/>
    </w:r>
    <w:r w:rsidR="00154300">
      <w:rPr>
        <w:noProof/>
        <w:szCs w:val="18"/>
      </w:rPr>
      <w:t>Montag, 15. April 2019</w:t>
    </w:r>
    <w:r w:rsidR="00490ADF">
      <w:rPr>
        <w:szCs w:val="18"/>
      </w:rPr>
      <w:fldChar w:fldCharType="end"/>
    </w:r>
    <w:r w:rsidR="00490ADF" w:rsidRPr="003B3DF4">
      <w:rPr>
        <w:szCs w:val="18"/>
      </w:rPr>
      <w:ptab w:relativeTo="margin" w:alignment="right" w:leader="none"/>
    </w:r>
    <w:r w:rsidR="00490ADF">
      <w:rPr>
        <w:szCs w:val="18"/>
      </w:rPr>
      <w:t xml:space="preserve">Seite </w:t>
    </w:r>
    <w:r w:rsidR="00490ADF" w:rsidRPr="003B3DF4">
      <w:rPr>
        <w:b/>
        <w:szCs w:val="18"/>
      </w:rPr>
      <w:fldChar w:fldCharType="begin"/>
    </w:r>
    <w:r w:rsidR="00490ADF" w:rsidRPr="003B3DF4">
      <w:rPr>
        <w:b/>
        <w:szCs w:val="18"/>
      </w:rPr>
      <w:instrText xml:space="preserve"> PAGE   \* MERGEFORMAT </w:instrText>
    </w:r>
    <w:r w:rsidR="00490ADF" w:rsidRPr="003B3DF4">
      <w:rPr>
        <w:b/>
        <w:szCs w:val="18"/>
      </w:rPr>
      <w:fldChar w:fldCharType="separate"/>
    </w:r>
    <w:r w:rsidR="002323AB">
      <w:rPr>
        <w:b/>
        <w:noProof/>
        <w:szCs w:val="18"/>
      </w:rPr>
      <w:t>9</w:t>
    </w:r>
    <w:r w:rsidR="00490ADF" w:rsidRPr="003B3DF4">
      <w:rPr>
        <w:b/>
        <w:szCs w:val="18"/>
      </w:rPr>
      <w:fldChar w:fldCharType="end"/>
    </w:r>
    <w:r w:rsidR="00490ADF" w:rsidRPr="003B3DF4">
      <w:rPr>
        <w:szCs w:val="18"/>
      </w:rPr>
      <w:t xml:space="preserve"> von </w:t>
    </w:r>
    <w:r w:rsidR="00490ADF" w:rsidRPr="003B3DF4">
      <w:rPr>
        <w:b/>
        <w:szCs w:val="18"/>
      </w:rPr>
      <w:fldChar w:fldCharType="begin"/>
    </w:r>
    <w:r w:rsidR="00490ADF" w:rsidRPr="003B3DF4">
      <w:rPr>
        <w:b/>
        <w:szCs w:val="18"/>
      </w:rPr>
      <w:instrText xml:space="preserve"> NUMPAGES   \* MERGEFORMAT </w:instrText>
    </w:r>
    <w:r w:rsidR="00490ADF" w:rsidRPr="003B3DF4">
      <w:rPr>
        <w:b/>
        <w:szCs w:val="18"/>
      </w:rPr>
      <w:fldChar w:fldCharType="separate"/>
    </w:r>
    <w:r w:rsidR="002323AB">
      <w:rPr>
        <w:b/>
        <w:noProof/>
        <w:szCs w:val="18"/>
      </w:rPr>
      <w:t>9</w:t>
    </w:r>
    <w:r w:rsidR="00490ADF"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499" w:rsidRDefault="003C3499" w:rsidP="00206D7C">
      <w:r>
        <w:separator/>
      </w:r>
    </w:p>
  </w:footnote>
  <w:footnote w:type="continuationSeparator" w:id="0">
    <w:p w:rsidR="003C3499" w:rsidRDefault="003C3499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Pr="00AF1C36" w:rsidRDefault="00AF1049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06D7C" w:rsidRPr="00AF1C36" w:rsidRDefault="00206D7C">
    <w:pPr>
      <w:pStyle w:val="Kopfzeile"/>
      <w:rPr>
        <w:szCs w:val="18"/>
      </w:rPr>
    </w:pPr>
  </w:p>
  <w:p w:rsidR="00206D7C" w:rsidRPr="00B960E5" w:rsidRDefault="00AF1049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>
          <w:pict>
            <v:line w14:anchorId="406FD0EB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 w:rsidR="00206D7C">
      <w:t>Projektname</w:t>
    </w:r>
    <w:r w:rsidR="00206D7C">
      <w:tab/>
    </w:r>
    <w:r w:rsidR="00206D7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D7C" w:rsidRDefault="00AF104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FC0" w:rsidRDefault="00633289" w:rsidP="00BE32A9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6B62E62C" wp14:editId="6B62E62D">
          <wp:simplePos x="0" y="0"/>
          <wp:positionH relativeFrom="page">
            <wp:posOffset>5944870</wp:posOffset>
          </wp:positionH>
          <wp:positionV relativeFrom="page">
            <wp:posOffset>397510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1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2FC0"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6B62E62E" wp14:editId="6B62E62F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3="http://schemas.microsoft.com/office/drawing/2016/5/9/chartex" xmlns:cx4="http://schemas.microsoft.com/office/drawing/2016/5/10/chartex" xmlns:cx5="http://schemas.microsoft.com/office/drawing/2016/5/11/chartex">
          <w:pict>
            <v:line w14:anchorId="6C4E4379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="00490ADF" w:rsidRPr="00490ADF">
      <w:rPr>
        <w:color w:val="000000"/>
        <w:szCs w:val="18"/>
      </w:rPr>
      <w:fldChar w:fldCharType="begin"/>
    </w:r>
    <w:r w:rsidR="00490ADF" w:rsidRPr="00490ADF">
      <w:rPr>
        <w:color w:val="000000"/>
        <w:szCs w:val="18"/>
      </w:rPr>
      <w:instrText xml:space="preserve"> TITLE   \* MERGEFORMAT </w:instrText>
    </w:r>
    <w:r w:rsidR="00490ADF" w:rsidRPr="00490ADF">
      <w:rPr>
        <w:color w:val="000000"/>
        <w:szCs w:val="18"/>
      </w:rPr>
      <w:fldChar w:fldCharType="separate"/>
    </w:r>
    <w:r w:rsidR="00111057">
      <w:rPr>
        <w:color w:val="000000"/>
        <w:szCs w:val="18"/>
      </w:rPr>
      <w:t>Modul 307 Konzeptionierung</w:t>
    </w:r>
    <w:r w:rsidR="00490ADF" w:rsidRPr="00490ADF">
      <w:rPr>
        <w:color w:val="000000"/>
        <w:szCs w:val="18"/>
      </w:rPr>
      <w:fldChar w:fldCharType="end"/>
    </w:r>
    <w:r w:rsidR="00490ADF">
      <w:tab/>
    </w:r>
    <w:r w:rsidR="00490ADF" w:rsidRPr="004A10C3">
      <w:rPr>
        <w:b/>
      </w:rPr>
      <w:fldChar w:fldCharType="begin"/>
    </w:r>
    <w:r w:rsidR="00490ADF" w:rsidRPr="004A10C3">
      <w:rPr>
        <w:b/>
      </w:rPr>
      <w:instrText xml:space="preserve"> STYLEREF  "Überschrift 1"  \* MERGEFORMAT </w:instrText>
    </w:r>
    <w:r w:rsidR="00490ADF" w:rsidRPr="004A10C3">
      <w:rPr>
        <w:b/>
      </w:rPr>
      <w:fldChar w:fldCharType="separate"/>
    </w:r>
    <w:r w:rsidR="002323AB">
      <w:rPr>
        <w:b/>
        <w:noProof/>
      </w:rPr>
      <w:t>Roadmap</w:t>
    </w:r>
    <w:r w:rsidR="00490ADF" w:rsidRPr="004A10C3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7E78"/>
    <w:multiLevelType w:val="hybridMultilevel"/>
    <w:tmpl w:val="1B9EF3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56886496"/>
    <w:multiLevelType w:val="hybridMultilevel"/>
    <w:tmpl w:val="BABA07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2B3B15"/>
    <w:multiLevelType w:val="hybridMultilevel"/>
    <w:tmpl w:val="B16C0E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00"/>
    <w:rsid w:val="00036DB6"/>
    <w:rsid w:val="000424D8"/>
    <w:rsid w:val="00067383"/>
    <w:rsid w:val="0007067E"/>
    <w:rsid w:val="00071B94"/>
    <w:rsid w:val="000A6270"/>
    <w:rsid w:val="000B58FB"/>
    <w:rsid w:val="000E3C83"/>
    <w:rsid w:val="00102498"/>
    <w:rsid w:val="00111057"/>
    <w:rsid w:val="00114B7B"/>
    <w:rsid w:val="00116386"/>
    <w:rsid w:val="00134392"/>
    <w:rsid w:val="00150CFD"/>
    <w:rsid w:val="00154300"/>
    <w:rsid w:val="00157454"/>
    <w:rsid w:val="001646FD"/>
    <w:rsid w:val="00170AFB"/>
    <w:rsid w:val="00183F69"/>
    <w:rsid w:val="001922FE"/>
    <w:rsid w:val="00192FC0"/>
    <w:rsid w:val="00194B75"/>
    <w:rsid w:val="001F40F5"/>
    <w:rsid w:val="00200F81"/>
    <w:rsid w:val="00203604"/>
    <w:rsid w:val="00206D7C"/>
    <w:rsid w:val="00226A41"/>
    <w:rsid w:val="002323AB"/>
    <w:rsid w:val="00291031"/>
    <w:rsid w:val="00291A5C"/>
    <w:rsid w:val="00293BE1"/>
    <w:rsid w:val="002C6E7B"/>
    <w:rsid w:val="002D3BA0"/>
    <w:rsid w:val="002F12E8"/>
    <w:rsid w:val="00315A66"/>
    <w:rsid w:val="0031756A"/>
    <w:rsid w:val="00332257"/>
    <w:rsid w:val="0039386E"/>
    <w:rsid w:val="003B3DF4"/>
    <w:rsid w:val="003B7753"/>
    <w:rsid w:val="003C3499"/>
    <w:rsid w:val="003C4A4F"/>
    <w:rsid w:val="003C5E11"/>
    <w:rsid w:val="003D6C6D"/>
    <w:rsid w:val="003E1AD4"/>
    <w:rsid w:val="003F0DF1"/>
    <w:rsid w:val="00425758"/>
    <w:rsid w:val="004666E4"/>
    <w:rsid w:val="004748B2"/>
    <w:rsid w:val="00476E3B"/>
    <w:rsid w:val="00490ADF"/>
    <w:rsid w:val="00495FF3"/>
    <w:rsid w:val="004A5412"/>
    <w:rsid w:val="004A7082"/>
    <w:rsid w:val="004B6F0F"/>
    <w:rsid w:val="004C179E"/>
    <w:rsid w:val="004D57A3"/>
    <w:rsid w:val="004E6472"/>
    <w:rsid w:val="004E7399"/>
    <w:rsid w:val="00520145"/>
    <w:rsid w:val="00540619"/>
    <w:rsid w:val="005514AD"/>
    <w:rsid w:val="00571BD8"/>
    <w:rsid w:val="005A1402"/>
    <w:rsid w:val="005A546E"/>
    <w:rsid w:val="005B4416"/>
    <w:rsid w:val="005D46A1"/>
    <w:rsid w:val="005E5431"/>
    <w:rsid w:val="005E6AC9"/>
    <w:rsid w:val="005F0968"/>
    <w:rsid w:val="00626700"/>
    <w:rsid w:val="00632864"/>
    <w:rsid w:val="00633289"/>
    <w:rsid w:val="0066235B"/>
    <w:rsid w:val="00674F63"/>
    <w:rsid w:val="00697B73"/>
    <w:rsid w:val="006A34F6"/>
    <w:rsid w:val="006B74D9"/>
    <w:rsid w:val="006B78E5"/>
    <w:rsid w:val="006C3B2C"/>
    <w:rsid w:val="007103DF"/>
    <w:rsid w:val="00712759"/>
    <w:rsid w:val="007241FD"/>
    <w:rsid w:val="00726265"/>
    <w:rsid w:val="00746582"/>
    <w:rsid w:val="00766A17"/>
    <w:rsid w:val="00775450"/>
    <w:rsid w:val="0078764D"/>
    <w:rsid w:val="007877F4"/>
    <w:rsid w:val="0079127C"/>
    <w:rsid w:val="0079481A"/>
    <w:rsid w:val="007C2A56"/>
    <w:rsid w:val="007F69F9"/>
    <w:rsid w:val="00801B8A"/>
    <w:rsid w:val="008065B0"/>
    <w:rsid w:val="00813DE2"/>
    <w:rsid w:val="00820F82"/>
    <w:rsid w:val="00822373"/>
    <w:rsid w:val="008407A1"/>
    <w:rsid w:val="0087565D"/>
    <w:rsid w:val="00882B32"/>
    <w:rsid w:val="0088348C"/>
    <w:rsid w:val="008A12FF"/>
    <w:rsid w:val="008A62D8"/>
    <w:rsid w:val="008B49FB"/>
    <w:rsid w:val="008D0344"/>
    <w:rsid w:val="008E41DC"/>
    <w:rsid w:val="009259CC"/>
    <w:rsid w:val="009402DC"/>
    <w:rsid w:val="00951C57"/>
    <w:rsid w:val="00972840"/>
    <w:rsid w:val="00984E3C"/>
    <w:rsid w:val="00987DFB"/>
    <w:rsid w:val="009E4C34"/>
    <w:rsid w:val="00A506C7"/>
    <w:rsid w:val="00A61209"/>
    <w:rsid w:val="00A91754"/>
    <w:rsid w:val="00A96527"/>
    <w:rsid w:val="00AA4485"/>
    <w:rsid w:val="00AA698A"/>
    <w:rsid w:val="00AB1AFC"/>
    <w:rsid w:val="00AB5798"/>
    <w:rsid w:val="00AD67CA"/>
    <w:rsid w:val="00AE0003"/>
    <w:rsid w:val="00AF1049"/>
    <w:rsid w:val="00AF33B2"/>
    <w:rsid w:val="00B52866"/>
    <w:rsid w:val="00B754F8"/>
    <w:rsid w:val="00B76A20"/>
    <w:rsid w:val="00B82053"/>
    <w:rsid w:val="00BA0EA4"/>
    <w:rsid w:val="00BA4CA9"/>
    <w:rsid w:val="00BA6035"/>
    <w:rsid w:val="00BA6E81"/>
    <w:rsid w:val="00BE32A9"/>
    <w:rsid w:val="00BF28DB"/>
    <w:rsid w:val="00C31704"/>
    <w:rsid w:val="00C353EB"/>
    <w:rsid w:val="00C417FE"/>
    <w:rsid w:val="00C462D9"/>
    <w:rsid w:val="00C470C0"/>
    <w:rsid w:val="00C935EC"/>
    <w:rsid w:val="00CB2126"/>
    <w:rsid w:val="00CC059B"/>
    <w:rsid w:val="00CD3508"/>
    <w:rsid w:val="00CF1F2D"/>
    <w:rsid w:val="00CF6FC2"/>
    <w:rsid w:val="00D53222"/>
    <w:rsid w:val="00D55DD1"/>
    <w:rsid w:val="00D75913"/>
    <w:rsid w:val="00D82517"/>
    <w:rsid w:val="00DC7D9A"/>
    <w:rsid w:val="00DD1840"/>
    <w:rsid w:val="00E0167E"/>
    <w:rsid w:val="00E042EB"/>
    <w:rsid w:val="00E1457C"/>
    <w:rsid w:val="00E24268"/>
    <w:rsid w:val="00E34A8F"/>
    <w:rsid w:val="00E35A68"/>
    <w:rsid w:val="00E4627D"/>
    <w:rsid w:val="00E64307"/>
    <w:rsid w:val="00E92A85"/>
    <w:rsid w:val="00EA77FF"/>
    <w:rsid w:val="00EB6C44"/>
    <w:rsid w:val="00ED2350"/>
    <w:rsid w:val="00F1301B"/>
    <w:rsid w:val="00F1403C"/>
    <w:rsid w:val="00F21752"/>
    <w:rsid w:val="00F320E9"/>
    <w:rsid w:val="00F3564C"/>
    <w:rsid w:val="00F46BE7"/>
    <w:rsid w:val="00F52EE7"/>
    <w:rsid w:val="00F5444A"/>
    <w:rsid w:val="00F55022"/>
    <w:rsid w:val="00F653AA"/>
    <w:rsid w:val="00F94996"/>
    <w:rsid w:val="00FA6000"/>
    <w:rsid w:val="00FB4D28"/>
    <w:rsid w:val="00FC132C"/>
    <w:rsid w:val="00FD3647"/>
    <w:rsid w:val="00FF2BEB"/>
    <w:rsid w:val="00FF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E8FB09-1DA2-4333-8656-BFDD534C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1646FD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A506C7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A506C7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A506C7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A506C7"/>
    <w:rPr>
      <w:rFonts w:ascii="Verdana" w:eastAsia="PMingLiU" w:hAnsi="Verdana"/>
      <w:b/>
      <w:sz w:val="18"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170AFB"/>
    <w:pPr>
      <w:tabs>
        <w:tab w:val="left" w:pos="170"/>
      </w:tabs>
      <w:spacing w:line="276" w:lineRule="auto"/>
      <w:jc w:val="both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styleId="Gitternetztabelle1hell">
    <w:name w:val="Grid Table 1 Light"/>
    <w:basedOn w:val="NormaleTabelle"/>
    <w:uiPriority w:val="46"/>
    <w:rsid w:val="00F130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5">
    <w:name w:val="Plain Table 5"/>
    <w:basedOn w:val="NormaleTabelle"/>
    <w:uiPriority w:val="45"/>
    <w:rsid w:val="008E41D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437FB66-4B6D-41E0-820F-65353974D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DCC02FE8.dotm</Template>
  <TotalTime>0</TotalTime>
  <Pages>9</Pages>
  <Words>585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307 Konzeptionierung</vt:lpstr>
    </vt:vector>
  </TitlesOfParts>
  <Company>BISON Schweiz AG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307 Konzeptionierung</dc:title>
  <dc:creator>Bucher Luca [Bison Schweiz AG]</dc:creator>
  <cp:lastModifiedBy>Ghezzi Lars [Bison Schweiz AG]</cp:lastModifiedBy>
  <cp:revision>35</cp:revision>
  <cp:lastPrinted>2017-01-23T14:51:00Z</cp:lastPrinted>
  <dcterms:created xsi:type="dcterms:W3CDTF">2019-04-15T12:45:00Z</dcterms:created>
  <dcterms:modified xsi:type="dcterms:W3CDTF">2019-04-16T13:02:00Z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
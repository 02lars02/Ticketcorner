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0E9" w:rsidRPr="00874510" w:rsidRDefault="00C503D6" w:rsidP="00E35A68">
      <w:pPr>
        <w:jc w:val="both"/>
        <w:rPr>
          <w:color w:val="000000"/>
          <w:sz w:val="22"/>
          <w:szCs w:val="18"/>
        </w:rPr>
      </w:pPr>
      <w:bookmarkStart w:id="0" w:name="_Toc514130223"/>
      <w:bookmarkStart w:id="1" w:name="_Toc514130899"/>
      <w:bookmarkStart w:id="2" w:name="_Toc514131536"/>
      <w:bookmarkStart w:id="3" w:name="_Toc514136558"/>
      <w:bookmarkStart w:id="4" w:name="_Toc514146357"/>
      <w:bookmarkStart w:id="5" w:name="_Toc514160830"/>
      <w:bookmarkStart w:id="6" w:name="_Toc514170715"/>
      <w:bookmarkStart w:id="7" w:name="_Toc514218874"/>
      <w:bookmarkStart w:id="8" w:name="_Toc514219080"/>
      <w:bookmarkStart w:id="9" w:name="_Toc514219176"/>
      <w:r>
        <w:rPr>
          <w:b/>
          <w:color w:val="000000"/>
          <w:sz w:val="40"/>
          <w:szCs w:val="36"/>
        </w:rPr>
        <w:t>Testbericht</w:t>
      </w:r>
    </w:p>
    <w:p w:rsidR="00206D7C" w:rsidRPr="00CF6FC2" w:rsidRDefault="00206D7C" w:rsidP="00E35A68">
      <w:pPr>
        <w:jc w:val="both"/>
        <w:rPr>
          <w:color w:val="000000"/>
          <w:szCs w:val="18"/>
        </w:rPr>
      </w:pPr>
    </w:p>
    <w:p w:rsidR="00206D7C" w:rsidRPr="00071B94" w:rsidRDefault="00F52EE7" w:rsidP="00E35A68">
      <w:pPr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>Modul 307</w:t>
      </w: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Pr="00CF6FC2" w:rsidRDefault="003B3DF4" w:rsidP="00E35A68">
      <w:pPr>
        <w:pStyle w:val="Kopfzeile"/>
        <w:jc w:val="both"/>
        <w:rPr>
          <w:color w:val="000000"/>
          <w:szCs w:val="18"/>
        </w:rPr>
      </w:pPr>
    </w:p>
    <w:tbl>
      <w:tblPr>
        <w:tblW w:w="9648" w:type="dxa"/>
        <w:tblLook w:val="00A0" w:firstRow="1" w:lastRow="0" w:firstColumn="1" w:lastColumn="0" w:noHBand="0" w:noVBand="0"/>
      </w:tblPr>
      <w:tblGrid>
        <w:gridCol w:w="2376"/>
        <w:gridCol w:w="7272"/>
      </w:tblGrid>
      <w:tr w:rsidR="00D75913" w:rsidRPr="005A2D97" w:rsidTr="00DE2AD7">
        <w:trPr>
          <w:trHeight w:val="301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Inhalt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490ADF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fldChar w:fldCharType="begin"/>
            </w:r>
            <w:r>
              <w:rPr>
                <w:b/>
                <w:color w:val="000000"/>
                <w:szCs w:val="18"/>
              </w:rPr>
              <w:instrText xml:space="preserve"> TITLE   \* MERGEFORMAT </w:instrText>
            </w:r>
            <w:r>
              <w:rPr>
                <w:b/>
                <w:color w:val="000000"/>
                <w:szCs w:val="18"/>
              </w:rPr>
              <w:fldChar w:fldCharType="separate"/>
            </w:r>
            <w:r w:rsidR="00111057">
              <w:rPr>
                <w:b/>
                <w:color w:val="000000"/>
                <w:szCs w:val="18"/>
              </w:rPr>
              <w:t xml:space="preserve">Modul 307 </w:t>
            </w:r>
            <w:r w:rsidR="00C503D6">
              <w:rPr>
                <w:b/>
                <w:color w:val="000000"/>
                <w:szCs w:val="18"/>
              </w:rPr>
              <w:t>Testbericht</w:t>
            </w:r>
            <w:r>
              <w:rPr>
                <w:b/>
                <w:color w:val="000000"/>
                <w:szCs w:val="18"/>
              </w:rPr>
              <w:fldChar w:fldCharType="end"/>
            </w:r>
          </w:p>
        </w:tc>
      </w:tr>
      <w:tr w:rsidR="00D75913" w:rsidRPr="005A2D97" w:rsidTr="00DE2AD7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Erstelldatum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7877F4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 w:rsidRPr="00A9561D">
              <w:rPr>
                <w:b/>
                <w:color w:val="000000"/>
                <w:szCs w:val="18"/>
              </w:rPr>
              <w:fldChar w:fldCharType="begin"/>
            </w:r>
            <w:r w:rsidRPr="00A9561D">
              <w:rPr>
                <w:b/>
                <w:color w:val="000000"/>
                <w:szCs w:val="18"/>
              </w:rPr>
              <w:instrText xml:space="preserve"> CREATEDATE  \@ "dddd, d. MMMM yyyy"  \* MERGEFORMAT </w:instrText>
            </w:r>
            <w:r w:rsidRPr="00A9561D">
              <w:rPr>
                <w:b/>
                <w:color w:val="000000"/>
                <w:szCs w:val="18"/>
              </w:rPr>
              <w:fldChar w:fldCharType="separate"/>
            </w:r>
            <w:r w:rsidR="00154300">
              <w:rPr>
                <w:b/>
                <w:noProof/>
                <w:color w:val="000000"/>
                <w:szCs w:val="18"/>
              </w:rPr>
              <w:t>Montag, 15. April 2019</w:t>
            </w:r>
            <w:r w:rsidRPr="00A9561D">
              <w:rPr>
                <w:b/>
                <w:color w:val="000000"/>
                <w:szCs w:val="18"/>
              </w:rPr>
              <w:fldChar w:fldCharType="end"/>
            </w:r>
          </w:p>
        </w:tc>
      </w:tr>
      <w:tr w:rsidR="00D75913" w:rsidRPr="005A2D97" w:rsidTr="00DE2AD7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Änderungsdatum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7877F4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 w:rsidRPr="00A9561D">
              <w:rPr>
                <w:b/>
                <w:color w:val="000000"/>
                <w:szCs w:val="18"/>
              </w:rPr>
              <w:fldChar w:fldCharType="begin"/>
            </w:r>
            <w:r w:rsidRPr="00A9561D">
              <w:rPr>
                <w:b/>
                <w:color w:val="000000"/>
                <w:szCs w:val="18"/>
              </w:rPr>
              <w:instrText xml:space="preserve"> SAVEDATE  \@ "dddd, d. MMMM yyyy"  \* MERGEFORMAT </w:instrText>
            </w:r>
            <w:r w:rsidRPr="00A9561D">
              <w:rPr>
                <w:b/>
                <w:color w:val="000000"/>
                <w:szCs w:val="18"/>
              </w:rPr>
              <w:fldChar w:fldCharType="separate"/>
            </w:r>
            <w:r w:rsidR="00C503D6">
              <w:rPr>
                <w:b/>
                <w:noProof/>
                <w:color w:val="000000"/>
                <w:szCs w:val="18"/>
              </w:rPr>
              <w:t>Mittwoch, 17. April 2019</w:t>
            </w:r>
            <w:r w:rsidRPr="00A9561D">
              <w:rPr>
                <w:b/>
                <w:color w:val="000000"/>
                <w:szCs w:val="18"/>
              </w:rPr>
              <w:fldChar w:fldCharType="end"/>
            </w:r>
          </w:p>
        </w:tc>
      </w:tr>
      <w:tr w:rsidR="00D75913" w:rsidRPr="005A2D97" w:rsidTr="00DE2AD7">
        <w:trPr>
          <w:trHeight w:val="279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Autor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4A5412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 xml:space="preserve">Ghezzi Lars, </w:t>
            </w:r>
            <w:r w:rsidR="007877F4" w:rsidRPr="00A9561D">
              <w:rPr>
                <w:b/>
                <w:color w:val="000000"/>
                <w:szCs w:val="18"/>
              </w:rPr>
              <w:fldChar w:fldCharType="begin"/>
            </w:r>
            <w:r w:rsidR="007877F4" w:rsidRPr="00A9561D">
              <w:rPr>
                <w:b/>
                <w:color w:val="000000"/>
                <w:szCs w:val="18"/>
              </w:rPr>
              <w:instrText xml:space="preserve"> AUTHOR   \* MERGEFORMAT </w:instrText>
            </w:r>
            <w:r w:rsidR="007877F4" w:rsidRPr="00A9561D">
              <w:rPr>
                <w:b/>
                <w:color w:val="000000"/>
                <w:szCs w:val="18"/>
              </w:rPr>
              <w:fldChar w:fldCharType="separate"/>
            </w:r>
            <w:r w:rsidR="00154300">
              <w:rPr>
                <w:b/>
                <w:noProof/>
                <w:color w:val="000000"/>
                <w:szCs w:val="18"/>
              </w:rPr>
              <w:t>Bucher Luca</w:t>
            </w:r>
            <w:r w:rsidR="007877F4" w:rsidRPr="00A9561D">
              <w:rPr>
                <w:b/>
                <w:color w:val="000000"/>
                <w:szCs w:val="18"/>
              </w:rPr>
              <w:fldChar w:fldCharType="end"/>
            </w:r>
          </w:p>
        </w:tc>
      </w:tr>
      <w:tr w:rsidR="00D75913" w:rsidRPr="005A2D97" w:rsidTr="001922FE">
        <w:trPr>
          <w:trHeight w:val="74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Freigegeben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4A5412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Ja</w:t>
            </w:r>
          </w:p>
        </w:tc>
      </w:tr>
    </w:tbl>
    <w:p w:rsidR="00206D7C" w:rsidRPr="00CF6FC2" w:rsidRDefault="00206D7C" w:rsidP="00E35A68">
      <w:pPr>
        <w:pStyle w:val="Funotentext"/>
        <w:jc w:val="both"/>
        <w:rPr>
          <w:color w:val="000000"/>
          <w:szCs w:val="18"/>
        </w:rPr>
      </w:pPr>
    </w:p>
    <w:p w:rsidR="00206D7C" w:rsidRPr="00DC7D9A" w:rsidRDefault="00206D7C" w:rsidP="00E35A68">
      <w:pPr>
        <w:jc w:val="both"/>
        <w:sectPr w:rsidR="00206D7C" w:rsidRPr="00DC7D9A" w:rsidSect="004666E4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3828" w:right="992" w:bottom="4253" w:left="992" w:header="794" w:footer="2092" w:gutter="0"/>
          <w:cols w:space="720"/>
          <w:titlePg/>
        </w:sectPr>
      </w:pPr>
      <w:bookmarkStart w:id="10" w:name="_Toc32113693"/>
      <w:bookmarkStart w:id="11" w:name="_Toc32113694"/>
      <w:bookmarkStart w:id="12" w:name="_Toc32113695"/>
      <w:bookmarkStart w:id="13" w:name="_Toc32113696"/>
      <w:bookmarkStart w:id="14" w:name="_Toc32113698"/>
      <w:bookmarkStart w:id="15" w:name="_Toc32113700"/>
      <w:bookmarkStart w:id="16" w:name="_Toc32113701"/>
      <w:bookmarkStart w:id="17" w:name="_Ref32114106"/>
      <w:bookmarkStart w:id="18" w:name="_Ref32114080"/>
      <w:bookmarkStart w:id="19" w:name="_Toc3211370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bookmarkEnd w:id="19" w:displacedByCustomXml="next"/>
    <w:bookmarkEnd w:id="18" w:displacedByCustomXml="next"/>
    <w:bookmarkEnd w:id="17" w:displacedByCustomXml="next"/>
    <w:bookmarkEnd w:id="16" w:displacedByCustomXml="next"/>
    <w:bookmarkEnd w:id="15" w:displacedByCustomXml="next"/>
    <w:bookmarkEnd w:id="14" w:displacedByCustomXml="next"/>
    <w:bookmarkEnd w:id="13" w:displacedByCustomXml="next"/>
    <w:bookmarkEnd w:id="12" w:displacedByCustomXml="next"/>
    <w:bookmarkEnd w:id="11" w:displacedByCustomXml="next"/>
    <w:bookmarkEnd w:id="10" w:displacedByCustomXml="next"/>
    <w:bookmarkStart w:id="20" w:name="_Ref472918885" w:displacedByCustomXml="next"/>
    <w:bookmarkStart w:id="21" w:name="_Toc472921481" w:displacedByCustomXml="next"/>
    <w:sdt>
      <w:sdtPr>
        <w:rPr>
          <w:rFonts w:ascii="Verdana" w:eastAsia="PMingLiU" w:hAnsi="Verdana" w:cs="Times New Roman"/>
          <w:color w:val="auto"/>
          <w:sz w:val="18"/>
          <w:szCs w:val="20"/>
          <w:lang w:val="de-DE" w:eastAsia="de-DE"/>
        </w:rPr>
        <w:id w:val="-1805996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2866" w:rsidRPr="00B52866" w:rsidRDefault="00B52866">
          <w:pPr>
            <w:pStyle w:val="Inhaltsverzeichnisberschrift"/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</w:pPr>
          <w:r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  <w:t>Inhaltsverzeichnis</w:t>
          </w:r>
        </w:p>
        <w:p w:rsidR="00B711B8" w:rsidRDefault="00B52866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90509" w:history="1">
            <w:r w:rsidR="00B711B8" w:rsidRPr="00E013BD">
              <w:rPr>
                <w:rStyle w:val="Hyperlink"/>
              </w:rPr>
              <w:t>1</w:t>
            </w:r>
            <w:r w:rsidR="00B711B8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B711B8" w:rsidRPr="00E013BD">
              <w:rPr>
                <w:rStyle w:val="Hyperlink"/>
              </w:rPr>
              <w:t>Testfälle</w:t>
            </w:r>
            <w:r w:rsidR="00B711B8">
              <w:rPr>
                <w:webHidden/>
              </w:rPr>
              <w:tab/>
            </w:r>
            <w:r w:rsidR="00B711B8">
              <w:rPr>
                <w:webHidden/>
              </w:rPr>
              <w:fldChar w:fldCharType="begin"/>
            </w:r>
            <w:r w:rsidR="00B711B8">
              <w:rPr>
                <w:webHidden/>
              </w:rPr>
              <w:instrText xml:space="preserve"> PAGEREF _Toc6390509 \h </w:instrText>
            </w:r>
            <w:r w:rsidR="00B711B8">
              <w:rPr>
                <w:webHidden/>
              </w:rPr>
            </w:r>
            <w:r w:rsidR="00B711B8">
              <w:rPr>
                <w:webHidden/>
              </w:rPr>
              <w:fldChar w:fldCharType="separate"/>
            </w:r>
            <w:r w:rsidR="00B711B8">
              <w:rPr>
                <w:webHidden/>
              </w:rPr>
              <w:t>3</w:t>
            </w:r>
            <w:r w:rsidR="00B711B8">
              <w:rPr>
                <w:webHidden/>
              </w:rPr>
              <w:fldChar w:fldCharType="end"/>
            </w:r>
          </w:hyperlink>
        </w:p>
        <w:p w:rsidR="00B711B8" w:rsidRDefault="00B711B8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6390510" w:history="1">
            <w:r w:rsidRPr="00E013BD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E013BD">
              <w:rPr>
                <w:rStyle w:val="Hyperlink"/>
              </w:rPr>
              <w:t>Testergebnisse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_Toc6390510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711B8" w:rsidRDefault="00B711B8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6390511" w:history="1">
            <w:r w:rsidRPr="00E013BD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E013BD">
              <w:rPr>
                <w:rStyle w:val="Hyperlink"/>
              </w:rPr>
              <w:t>Nicht enthaltene Funktionen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_Toc6390511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7877F4" w:rsidRDefault="00B52866" w:rsidP="007877F4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bookmarkStart w:id="22" w:name="_Ref472948370" w:displacedByCustomXml="prev"/>
    <w:bookmarkStart w:id="23" w:name="_Ref472948373" w:displacedByCustomXml="prev"/>
    <w:p w:rsidR="008407A1" w:rsidRDefault="008407A1" w:rsidP="008407A1">
      <w:pPr>
        <w:pStyle w:val="berschrift1"/>
      </w:pPr>
      <w:bookmarkStart w:id="24" w:name="_Toc6390509"/>
      <w:bookmarkEnd w:id="21"/>
      <w:bookmarkEnd w:id="20"/>
      <w:bookmarkEnd w:id="23"/>
      <w:bookmarkEnd w:id="22"/>
      <w:r>
        <w:lastRenderedPageBreak/>
        <w:t>Testfälle</w:t>
      </w:r>
      <w:bookmarkEnd w:id="24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2268"/>
        <w:gridCol w:w="4247"/>
      </w:tblGrid>
      <w:tr w:rsidR="00A11388" w:rsidRPr="00BF28DB" w:rsidTr="00A11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11388" w:rsidRPr="00BF28DB" w:rsidRDefault="00A11388" w:rsidP="00F1301B">
            <w:pPr>
              <w:pStyle w:val="Textkrper"/>
            </w:pPr>
            <w:r>
              <w:t>Nr.</w:t>
            </w:r>
          </w:p>
        </w:tc>
        <w:tc>
          <w:tcPr>
            <w:tcW w:w="2835" w:type="dxa"/>
          </w:tcPr>
          <w:p w:rsidR="00A11388" w:rsidRPr="00BF28DB" w:rsidRDefault="00A11388" w:rsidP="00F1301B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28DB">
              <w:t>GEGEBEN SEI</w:t>
            </w:r>
          </w:p>
        </w:tc>
        <w:tc>
          <w:tcPr>
            <w:tcW w:w="2268" w:type="dxa"/>
          </w:tcPr>
          <w:p w:rsidR="00A11388" w:rsidRPr="00BF28DB" w:rsidRDefault="00A11388" w:rsidP="00F1301B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28DB">
              <w:t>WENN</w:t>
            </w:r>
          </w:p>
        </w:tc>
        <w:tc>
          <w:tcPr>
            <w:tcW w:w="4247" w:type="dxa"/>
          </w:tcPr>
          <w:p w:rsidR="00A11388" w:rsidRPr="00BF28DB" w:rsidRDefault="00A11388" w:rsidP="00F1301B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28DB">
              <w:t>DANN</w:t>
            </w:r>
          </w:p>
        </w:tc>
      </w:tr>
      <w:tr w:rsidR="00A11388" w:rsidTr="00A11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11388" w:rsidRPr="00BF28DB" w:rsidRDefault="00A11388" w:rsidP="00F1301B">
            <w:pPr>
              <w:pStyle w:val="Textkrper"/>
            </w:pPr>
            <w:r>
              <w:t>1</w:t>
            </w:r>
          </w:p>
        </w:tc>
        <w:tc>
          <w:tcPr>
            <w:tcW w:w="2835" w:type="dxa"/>
          </w:tcPr>
          <w:p w:rsidR="00A11388" w:rsidRPr="00BF28DB" w:rsidRDefault="00A1138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F28DB">
              <w:t>Ich als Verkäufer</w:t>
            </w:r>
            <w:r>
              <w:t xml:space="preserve"> habe eine neue Bestellung</w:t>
            </w:r>
          </w:p>
        </w:tc>
        <w:tc>
          <w:tcPr>
            <w:tcW w:w="2268" w:type="dxa"/>
          </w:tcPr>
          <w:p w:rsidR="00A11388" w:rsidRDefault="00A1138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eine neue Bestellung erfasse</w:t>
            </w:r>
          </w:p>
        </w:tc>
        <w:tc>
          <w:tcPr>
            <w:tcW w:w="4247" w:type="dxa"/>
          </w:tcPr>
          <w:p w:rsidR="00A11388" w:rsidRDefault="00A1138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wird diese Bestellung in der Datenbank erfasst</w:t>
            </w:r>
          </w:p>
        </w:tc>
      </w:tr>
      <w:tr w:rsidR="00A11388" w:rsidTr="00A11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11388" w:rsidRPr="00BF28DB" w:rsidRDefault="00A11388" w:rsidP="00F1301B">
            <w:pPr>
              <w:pStyle w:val="Textkrper"/>
            </w:pPr>
            <w:r>
              <w:t>2</w:t>
            </w:r>
          </w:p>
        </w:tc>
        <w:tc>
          <w:tcPr>
            <w:tcW w:w="2835" w:type="dxa"/>
          </w:tcPr>
          <w:p w:rsidR="00A11388" w:rsidRPr="00BF28DB" w:rsidRDefault="00A1138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F28DB">
              <w:t>Ich als Verkäufer</w:t>
            </w:r>
            <w:r>
              <w:t xml:space="preserve"> habe eine neue Bestellung</w:t>
            </w:r>
          </w:p>
        </w:tc>
        <w:tc>
          <w:tcPr>
            <w:tcW w:w="2268" w:type="dxa"/>
          </w:tcPr>
          <w:p w:rsidR="00A11388" w:rsidRDefault="00A11388" w:rsidP="00F13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eine neue Bestellung mit einer Email ohne @-Zeichen erfasse</w:t>
            </w:r>
          </w:p>
        </w:tc>
        <w:tc>
          <w:tcPr>
            <w:tcW w:w="4247" w:type="dxa"/>
          </w:tcPr>
          <w:p w:rsidR="00A11388" w:rsidRDefault="00A1138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erscheint beim Abschicken ein Fehler, der mich darauf hinweist und die Daten werden nicht in der Datenbank gespeichert</w:t>
            </w:r>
          </w:p>
        </w:tc>
      </w:tr>
      <w:tr w:rsidR="00A11388" w:rsidTr="00A11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11388" w:rsidRPr="00BF28DB" w:rsidRDefault="00A11388" w:rsidP="00F1301B">
            <w:pPr>
              <w:pStyle w:val="Textkrper"/>
            </w:pPr>
            <w:r>
              <w:t>3</w:t>
            </w:r>
          </w:p>
        </w:tc>
        <w:tc>
          <w:tcPr>
            <w:tcW w:w="2835" w:type="dxa"/>
          </w:tcPr>
          <w:p w:rsidR="00A11388" w:rsidRPr="00BF28DB" w:rsidRDefault="00A1138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F28DB">
              <w:t>Ich als Verkäufer</w:t>
            </w:r>
            <w:r>
              <w:t xml:space="preserve"> habe eine neue Bestellung</w:t>
            </w:r>
          </w:p>
        </w:tc>
        <w:tc>
          <w:tcPr>
            <w:tcW w:w="2268" w:type="dxa"/>
          </w:tcPr>
          <w:p w:rsidR="00A11388" w:rsidRDefault="00A1138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den Namen leer lasse</w:t>
            </w:r>
          </w:p>
        </w:tc>
        <w:tc>
          <w:tcPr>
            <w:tcW w:w="4247" w:type="dxa"/>
          </w:tcPr>
          <w:p w:rsidR="00A11388" w:rsidRDefault="00A1138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erscheint beim Abschicken ein Fehler, der mich darauf hinweist und die Daten werden nicht in der Datenbank gespeichert</w:t>
            </w:r>
          </w:p>
        </w:tc>
      </w:tr>
      <w:tr w:rsidR="00A11388" w:rsidTr="00A11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11388" w:rsidRPr="00BF28DB" w:rsidRDefault="00A11388" w:rsidP="00813DE2">
            <w:r>
              <w:t>4</w:t>
            </w:r>
          </w:p>
        </w:tc>
        <w:tc>
          <w:tcPr>
            <w:tcW w:w="2835" w:type="dxa"/>
          </w:tcPr>
          <w:p w:rsidR="00A11388" w:rsidRPr="00BF28DB" w:rsidRDefault="00A11388" w:rsidP="00813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F28DB">
              <w:t>Ich als Verkäufer</w:t>
            </w:r>
            <w:r>
              <w:t xml:space="preserve"> habe</w:t>
            </w:r>
            <w:r w:rsidRPr="00BF28DB">
              <w:t xml:space="preserve"> eine Änderung </w:t>
            </w:r>
          </w:p>
          <w:p w:rsidR="00A11388" w:rsidRPr="00BF28DB" w:rsidRDefault="00A1138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:rsidR="00A11388" w:rsidRDefault="00A1138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eine Bestellung mutiere</w:t>
            </w:r>
          </w:p>
        </w:tc>
        <w:tc>
          <w:tcPr>
            <w:tcW w:w="4247" w:type="dxa"/>
          </w:tcPr>
          <w:p w:rsidR="00A11388" w:rsidRDefault="00A11388" w:rsidP="00813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werden die alten Infos mit den neuen in der Datenbank überschrieben</w:t>
            </w:r>
          </w:p>
        </w:tc>
      </w:tr>
      <w:tr w:rsidR="00A11388" w:rsidTr="00A11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11388" w:rsidRPr="00BF28DB" w:rsidRDefault="00A11388" w:rsidP="00813DE2">
            <w:r>
              <w:t>5</w:t>
            </w:r>
          </w:p>
        </w:tc>
        <w:tc>
          <w:tcPr>
            <w:tcW w:w="2835" w:type="dxa"/>
          </w:tcPr>
          <w:p w:rsidR="00A11388" w:rsidRPr="00BF28DB" w:rsidRDefault="00A11388" w:rsidP="00813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F28DB">
              <w:t xml:space="preserve">Ich als Verkäufer </w:t>
            </w:r>
            <w:r>
              <w:t>habe eine Änderung</w:t>
            </w:r>
          </w:p>
          <w:p w:rsidR="00A11388" w:rsidRPr="00BF28DB" w:rsidRDefault="00A1138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:rsidR="00A11388" w:rsidRDefault="00A1138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eine Bestellung mutiere und dabei eine E-Mail ohne @-Zeichen eingebe</w:t>
            </w:r>
          </w:p>
        </w:tc>
        <w:tc>
          <w:tcPr>
            <w:tcW w:w="4247" w:type="dxa"/>
          </w:tcPr>
          <w:p w:rsidR="00A11388" w:rsidRDefault="00A1138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erscheint beim Abschicken ein Fehler, der mich darauf hinweist und die Daten werden nicht in der Datenbank gespeichert</w:t>
            </w:r>
          </w:p>
        </w:tc>
      </w:tr>
      <w:tr w:rsidR="00A11388" w:rsidTr="00A11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11388" w:rsidRPr="00BF28DB" w:rsidRDefault="00A11388" w:rsidP="00150CFD">
            <w:r>
              <w:t>6</w:t>
            </w:r>
          </w:p>
        </w:tc>
        <w:tc>
          <w:tcPr>
            <w:tcW w:w="2835" w:type="dxa"/>
          </w:tcPr>
          <w:p w:rsidR="00A11388" w:rsidRPr="00BF28DB" w:rsidRDefault="00A11388" w:rsidP="00150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F28DB">
              <w:t>Ich als Verkäufer</w:t>
            </w:r>
            <w:r>
              <w:t xml:space="preserve"> habe eine Änderung</w:t>
            </w:r>
          </w:p>
          <w:p w:rsidR="00A11388" w:rsidRPr="00BF28DB" w:rsidRDefault="00A1138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:rsidR="00A11388" w:rsidRDefault="00A1138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die Telefonnummer lösche</w:t>
            </w:r>
          </w:p>
        </w:tc>
        <w:tc>
          <w:tcPr>
            <w:tcW w:w="4247" w:type="dxa"/>
          </w:tcPr>
          <w:p w:rsidR="00A11388" w:rsidRDefault="00A1138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werden die alten Infos mit den neuen in der Datenbank überschrieben</w:t>
            </w:r>
          </w:p>
        </w:tc>
      </w:tr>
      <w:tr w:rsidR="00A11388" w:rsidTr="00A11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11388" w:rsidRPr="00BF28DB" w:rsidRDefault="00A11388" w:rsidP="00F1301B">
            <w:pPr>
              <w:pStyle w:val="Textkrper"/>
            </w:pPr>
            <w:r>
              <w:t>7</w:t>
            </w:r>
          </w:p>
        </w:tc>
        <w:tc>
          <w:tcPr>
            <w:tcW w:w="2835" w:type="dxa"/>
          </w:tcPr>
          <w:p w:rsidR="00A11388" w:rsidRPr="00BF28DB" w:rsidRDefault="00A1138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F28DB">
              <w:t>Ich als Verkäufer</w:t>
            </w:r>
            <w:r>
              <w:t xml:space="preserve"> habe</w:t>
            </w:r>
            <w:r w:rsidRPr="00BF28DB">
              <w:t xml:space="preserve"> eine Änderung </w:t>
            </w:r>
          </w:p>
        </w:tc>
        <w:tc>
          <w:tcPr>
            <w:tcW w:w="2268" w:type="dxa"/>
          </w:tcPr>
          <w:p w:rsidR="00A11388" w:rsidRDefault="00A1138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den Namen lösche</w:t>
            </w:r>
          </w:p>
        </w:tc>
        <w:tc>
          <w:tcPr>
            <w:tcW w:w="4247" w:type="dxa"/>
          </w:tcPr>
          <w:p w:rsidR="00A11388" w:rsidRDefault="00A1138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erscheint beim Abschicken ein Fehler, der mich darauf hinweist und die Daten werden nicht in der Datenbank gespeichert</w:t>
            </w:r>
          </w:p>
        </w:tc>
      </w:tr>
      <w:tr w:rsidR="00A11388" w:rsidTr="00A11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11388" w:rsidRPr="00BF28DB" w:rsidRDefault="00A11388" w:rsidP="00BA6035">
            <w:r>
              <w:t>8</w:t>
            </w:r>
          </w:p>
        </w:tc>
        <w:tc>
          <w:tcPr>
            <w:tcW w:w="2835" w:type="dxa"/>
          </w:tcPr>
          <w:p w:rsidR="00A11388" w:rsidRPr="00BF28DB" w:rsidRDefault="00A11388" w:rsidP="00BA6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F28DB">
              <w:t>Ich als Verkäufer möchte unbezahlte Bestellungen erfahren</w:t>
            </w:r>
          </w:p>
        </w:tc>
        <w:tc>
          <w:tcPr>
            <w:tcW w:w="2268" w:type="dxa"/>
          </w:tcPr>
          <w:p w:rsidR="00A11388" w:rsidRDefault="00A11388" w:rsidP="00BA6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ich die </w:t>
            </w:r>
            <w:proofErr w:type="spellStart"/>
            <w:r>
              <w:t>view</w:t>
            </w:r>
            <w:proofErr w:type="spellEnd"/>
            <w:r>
              <w:t xml:space="preserve"> für offene Bezahlungen öffne</w:t>
            </w:r>
          </w:p>
          <w:p w:rsidR="00A11388" w:rsidRDefault="00A1138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7" w:type="dxa"/>
          </w:tcPr>
          <w:p w:rsidR="00A11388" w:rsidRDefault="00A1138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werden alle offene Bezahlungen angezeigt</w:t>
            </w:r>
          </w:p>
        </w:tc>
      </w:tr>
      <w:tr w:rsidR="00A11388" w:rsidTr="00A11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11388" w:rsidRPr="00BF28DB" w:rsidRDefault="00A11388" w:rsidP="0066235B">
            <w:r>
              <w:t>9</w:t>
            </w:r>
          </w:p>
        </w:tc>
        <w:tc>
          <w:tcPr>
            <w:tcW w:w="2835" w:type="dxa"/>
          </w:tcPr>
          <w:p w:rsidR="00A11388" w:rsidRPr="00BF28DB" w:rsidRDefault="00A11388" w:rsidP="00662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F28DB">
              <w:t>Ich als Verkäufer möchte die Bestellung</w:t>
            </w:r>
            <w:r>
              <w:t xml:space="preserve"> erfahren, mit der ältesten Zahlungsfrist</w:t>
            </w:r>
          </w:p>
        </w:tc>
        <w:tc>
          <w:tcPr>
            <w:tcW w:w="2268" w:type="dxa"/>
          </w:tcPr>
          <w:p w:rsidR="00A11388" w:rsidRDefault="00A1138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ich die </w:t>
            </w:r>
            <w:proofErr w:type="spellStart"/>
            <w:r>
              <w:t>view</w:t>
            </w:r>
            <w:proofErr w:type="spellEnd"/>
            <w:r>
              <w:t xml:space="preserve"> für offene Bezahlungen öffne</w:t>
            </w:r>
          </w:p>
        </w:tc>
        <w:tc>
          <w:tcPr>
            <w:tcW w:w="4247" w:type="dxa"/>
          </w:tcPr>
          <w:p w:rsidR="00A11388" w:rsidRDefault="00A11388" w:rsidP="00BA6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wird die Bestellung mit der ältesten Zahlungsfrist zuoberst angezeigt</w:t>
            </w:r>
          </w:p>
          <w:p w:rsidR="00A11388" w:rsidRDefault="00A1138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1388" w:rsidTr="00A11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11388" w:rsidRPr="00BF28DB" w:rsidRDefault="00A11388" w:rsidP="00BA6035">
            <w:r>
              <w:t>10</w:t>
            </w:r>
          </w:p>
        </w:tc>
        <w:tc>
          <w:tcPr>
            <w:tcW w:w="2835" w:type="dxa"/>
          </w:tcPr>
          <w:p w:rsidR="00A11388" w:rsidRPr="00BF28DB" w:rsidRDefault="00A11388" w:rsidP="00BA6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F28DB">
              <w:t>Ich als Verkäufer möchte unbezahlte Bestellungen erfahren</w:t>
            </w:r>
          </w:p>
        </w:tc>
        <w:tc>
          <w:tcPr>
            <w:tcW w:w="2268" w:type="dxa"/>
          </w:tcPr>
          <w:p w:rsidR="00A11388" w:rsidRDefault="00A1138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 Zahlungsfrist abgelaufen ist</w:t>
            </w:r>
          </w:p>
        </w:tc>
        <w:tc>
          <w:tcPr>
            <w:tcW w:w="4247" w:type="dxa"/>
          </w:tcPr>
          <w:p w:rsidR="00A11388" w:rsidRDefault="00A11388" w:rsidP="00BA6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wird dies mir mit diesem Icon "</w:t>
            </w:r>
            <w:r>
              <w:rPr>
                <w:rFonts w:ascii="Segoe UI Emoji" w:hAnsi="Segoe UI Emoji" w:cs="Segoe UI Emoji"/>
              </w:rPr>
              <w:t>⌛</w:t>
            </w:r>
            <w:r>
              <w:t>" symbolisiert</w:t>
            </w:r>
          </w:p>
        </w:tc>
      </w:tr>
    </w:tbl>
    <w:p w:rsidR="00F1301B" w:rsidRPr="00F1301B" w:rsidRDefault="00F1301B" w:rsidP="00F1301B">
      <w:pPr>
        <w:pStyle w:val="Textkrper"/>
      </w:pPr>
    </w:p>
    <w:p w:rsidR="008407A1" w:rsidRDefault="00B63836" w:rsidP="008407A1">
      <w:pPr>
        <w:pStyle w:val="berschrift1"/>
      </w:pPr>
      <w:bookmarkStart w:id="25" w:name="_Toc6390510"/>
      <w:r>
        <w:lastRenderedPageBreak/>
        <w:t>Test</w:t>
      </w:r>
      <w:bookmarkStart w:id="26" w:name="_GoBack"/>
      <w:bookmarkEnd w:id="26"/>
      <w:r>
        <w:t>ergebnisse</w:t>
      </w:r>
      <w:bookmarkEnd w:id="25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087"/>
        <w:gridCol w:w="6161"/>
        <w:gridCol w:w="2664"/>
      </w:tblGrid>
      <w:tr w:rsidR="00A11388" w:rsidTr="00A11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11388" w:rsidRDefault="00A11388" w:rsidP="00B63836">
            <w:pPr>
              <w:pStyle w:val="Textkrper"/>
            </w:pPr>
            <w:r>
              <w:t>Test Nummer</w:t>
            </w:r>
          </w:p>
        </w:tc>
        <w:tc>
          <w:tcPr>
            <w:tcW w:w="6239" w:type="dxa"/>
          </w:tcPr>
          <w:p w:rsidR="00A11388" w:rsidRDefault="00A11388" w:rsidP="00B63836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</w:t>
            </w:r>
          </w:p>
        </w:tc>
        <w:tc>
          <w:tcPr>
            <w:tcW w:w="2685" w:type="dxa"/>
          </w:tcPr>
          <w:p w:rsidR="00A11388" w:rsidRDefault="00A11388" w:rsidP="00B63836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</w:tr>
      <w:tr w:rsidR="00A11388" w:rsidTr="00A11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11388" w:rsidRDefault="00A11388" w:rsidP="00B63836">
            <w:pPr>
              <w:pStyle w:val="Textkrper"/>
            </w:pPr>
            <w:r>
              <w:t>1</w:t>
            </w:r>
          </w:p>
        </w:tc>
        <w:tc>
          <w:tcPr>
            <w:tcW w:w="6239" w:type="dxa"/>
          </w:tcPr>
          <w:p w:rsidR="00A11388" w:rsidRDefault="007600A9" w:rsidP="00B63836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neue Bestellung wurde in der Datenbank richtig erfasst.</w:t>
            </w:r>
          </w:p>
        </w:tc>
        <w:tc>
          <w:tcPr>
            <w:tcW w:w="2685" w:type="dxa"/>
          </w:tcPr>
          <w:p w:rsidR="00A11388" w:rsidRDefault="00A11388" w:rsidP="00B63836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A11388" w:rsidTr="00A11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11388" w:rsidRDefault="00A11388" w:rsidP="00B63836">
            <w:pPr>
              <w:pStyle w:val="Textkrper"/>
            </w:pPr>
            <w:r>
              <w:t>2</w:t>
            </w:r>
          </w:p>
        </w:tc>
        <w:tc>
          <w:tcPr>
            <w:tcW w:w="6239" w:type="dxa"/>
          </w:tcPr>
          <w:p w:rsidR="00A11388" w:rsidRDefault="007600A9" w:rsidP="00B63836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Beim abschicken des Formular erschien ein Hinweis. Die Daten wurden nicht in der Datenbank gespeichert.</w:t>
            </w:r>
          </w:p>
        </w:tc>
        <w:tc>
          <w:tcPr>
            <w:tcW w:w="2685" w:type="dxa"/>
          </w:tcPr>
          <w:p w:rsidR="00A11388" w:rsidRDefault="00A11388" w:rsidP="00B63836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A11388" w:rsidTr="00A11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11388" w:rsidRDefault="00A11388" w:rsidP="00B63836">
            <w:pPr>
              <w:pStyle w:val="Textkrper"/>
            </w:pPr>
            <w:r>
              <w:t>3</w:t>
            </w:r>
          </w:p>
        </w:tc>
        <w:tc>
          <w:tcPr>
            <w:tcW w:w="6239" w:type="dxa"/>
          </w:tcPr>
          <w:p w:rsidR="00A11388" w:rsidRDefault="007600A9" w:rsidP="00B63836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Beim abschicken des Formular erschien ein Hinweis. Die Daten wurden nicht in der Datenbank gespeichert.</w:t>
            </w:r>
          </w:p>
        </w:tc>
        <w:tc>
          <w:tcPr>
            <w:tcW w:w="2685" w:type="dxa"/>
          </w:tcPr>
          <w:p w:rsidR="00A11388" w:rsidRDefault="00A11388" w:rsidP="00B63836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A11388" w:rsidTr="00A11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11388" w:rsidRDefault="00A11388" w:rsidP="00B63836">
            <w:pPr>
              <w:pStyle w:val="Textkrper"/>
            </w:pPr>
            <w:r>
              <w:t>4</w:t>
            </w:r>
          </w:p>
        </w:tc>
        <w:tc>
          <w:tcPr>
            <w:tcW w:w="6239" w:type="dxa"/>
          </w:tcPr>
          <w:p w:rsidR="00A11388" w:rsidRDefault="007600A9" w:rsidP="00B63836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alte Bestellung wurde mit den neuen Daten überschrieben und in der Datenbank richtig gespeichert.</w:t>
            </w:r>
          </w:p>
        </w:tc>
        <w:tc>
          <w:tcPr>
            <w:tcW w:w="2685" w:type="dxa"/>
          </w:tcPr>
          <w:p w:rsidR="00A11388" w:rsidRDefault="00A11388" w:rsidP="00B63836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A11388" w:rsidTr="00A11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11388" w:rsidRDefault="00A11388" w:rsidP="00B63836">
            <w:pPr>
              <w:pStyle w:val="Textkrper"/>
            </w:pPr>
            <w:r>
              <w:t>5</w:t>
            </w:r>
          </w:p>
        </w:tc>
        <w:tc>
          <w:tcPr>
            <w:tcW w:w="6239" w:type="dxa"/>
          </w:tcPr>
          <w:p w:rsidR="00A11388" w:rsidRDefault="00FF7B00" w:rsidP="00B63836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Beim abschicken des Formular erschien ein Hinweis. Die</w:t>
            </w:r>
            <w:r>
              <w:t xml:space="preserve"> alten</w:t>
            </w:r>
            <w:r>
              <w:t xml:space="preserve"> Daten wurden in der Datenbank </w:t>
            </w:r>
            <w:r>
              <w:t>nicht überschrieben</w:t>
            </w:r>
            <w:r>
              <w:t>.</w:t>
            </w:r>
          </w:p>
        </w:tc>
        <w:tc>
          <w:tcPr>
            <w:tcW w:w="2685" w:type="dxa"/>
          </w:tcPr>
          <w:p w:rsidR="00A11388" w:rsidRDefault="00A11388" w:rsidP="00B63836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A11388" w:rsidTr="00A11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11388" w:rsidRDefault="00A11388" w:rsidP="00B63836">
            <w:pPr>
              <w:pStyle w:val="Textkrper"/>
            </w:pPr>
            <w:r>
              <w:t>6</w:t>
            </w:r>
          </w:p>
        </w:tc>
        <w:tc>
          <w:tcPr>
            <w:tcW w:w="6239" w:type="dxa"/>
          </w:tcPr>
          <w:p w:rsidR="00A11388" w:rsidRDefault="00B711B8" w:rsidP="00B63836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Telefonnummer wurde aus der Datenbank gelöscht.</w:t>
            </w:r>
          </w:p>
        </w:tc>
        <w:tc>
          <w:tcPr>
            <w:tcW w:w="2685" w:type="dxa"/>
          </w:tcPr>
          <w:p w:rsidR="00A11388" w:rsidRDefault="00A11388" w:rsidP="00B63836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A11388" w:rsidTr="00A11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11388" w:rsidRDefault="00A11388" w:rsidP="00B63836">
            <w:pPr>
              <w:pStyle w:val="Textkrper"/>
            </w:pPr>
            <w:r>
              <w:t>7</w:t>
            </w:r>
          </w:p>
        </w:tc>
        <w:tc>
          <w:tcPr>
            <w:tcW w:w="6239" w:type="dxa"/>
          </w:tcPr>
          <w:p w:rsidR="00A11388" w:rsidRDefault="00D750EA" w:rsidP="00B63836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Name wurde aus der Datenbank gelöscht.</w:t>
            </w:r>
          </w:p>
        </w:tc>
        <w:tc>
          <w:tcPr>
            <w:tcW w:w="2685" w:type="dxa"/>
          </w:tcPr>
          <w:p w:rsidR="00A11388" w:rsidRDefault="00A11388" w:rsidP="00B63836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A11388" w:rsidTr="00A11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11388" w:rsidRDefault="00A11388" w:rsidP="00B63836">
            <w:pPr>
              <w:pStyle w:val="Textkrper"/>
            </w:pPr>
            <w:r>
              <w:t>8</w:t>
            </w:r>
          </w:p>
        </w:tc>
        <w:tc>
          <w:tcPr>
            <w:tcW w:w="6239" w:type="dxa"/>
          </w:tcPr>
          <w:p w:rsidR="00A11388" w:rsidRDefault="004019DD" w:rsidP="00B63836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Alle offenen Bezahlungen wurden </w:t>
            </w:r>
            <w:r w:rsidR="009314D4">
              <w:t>angezeigt</w:t>
            </w:r>
            <w:r>
              <w:t>.</w:t>
            </w:r>
          </w:p>
        </w:tc>
        <w:tc>
          <w:tcPr>
            <w:tcW w:w="2685" w:type="dxa"/>
          </w:tcPr>
          <w:p w:rsidR="00A11388" w:rsidRDefault="00A11388" w:rsidP="00B63836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A11388" w:rsidTr="00A11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11388" w:rsidRDefault="00A11388" w:rsidP="00B63836">
            <w:pPr>
              <w:pStyle w:val="Textkrper"/>
            </w:pPr>
            <w:r>
              <w:t>9</w:t>
            </w:r>
          </w:p>
        </w:tc>
        <w:tc>
          <w:tcPr>
            <w:tcW w:w="6239" w:type="dxa"/>
          </w:tcPr>
          <w:p w:rsidR="00A11388" w:rsidRDefault="009314D4" w:rsidP="00B63836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Bestellung mit der ältesten Zahlungsfrist wurde zuoberst angezeigt.</w:t>
            </w:r>
          </w:p>
        </w:tc>
        <w:tc>
          <w:tcPr>
            <w:tcW w:w="2685" w:type="dxa"/>
          </w:tcPr>
          <w:p w:rsidR="00A11388" w:rsidRDefault="00A11388" w:rsidP="00B63836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A11388" w:rsidTr="00A11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11388" w:rsidRDefault="00A11388" w:rsidP="00B63836">
            <w:pPr>
              <w:pStyle w:val="Textkrper"/>
            </w:pPr>
            <w:r>
              <w:t>10</w:t>
            </w:r>
          </w:p>
        </w:tc>
        <w:tc>
          <w:tcPr>
            <w:tcW w:w="6239" w:type="dxa"/>
          </w:tcPr>
          <w:p w:rsidR="00A11388" w:rsidRDefault="0036468D" w:rsidP="00B63836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die Zahlungsfrist abgelaufen war, erschien dieses Icon: </w:t>
            </w:r>
            <w:r>
              <w:rPr>
                <w:rFonts w:ascii="Segoe UI Emoji" w:hAnsi="Segoe UI Emoji" w:cs="Segoe UI Emoji"/>
              </w:rPr>
              <w:t>⌛</w:t>
            </w:r>
          </w:p>
        </w:tc>
        <w:tc>
          <w:tcPr>
            <w:tcW w:w="2685" w:type="dxa"/>
          </w:tcPr>
          <w:p w:rsidR="00A11388" w:rsidRDefault="00A11388" w:rsidP="00B63836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</w:tbl>
    <w:p w:rsidR="00B63836" w:rsidRDefault="00B63836" w:rsidP="00B63836">
      <w:pPr>
        <w:pStyle w:val="Textkrper"/>
      </w:pPr>
    </w:p>
    <w:p w:rsidR="00CE2ADD" w:rsidRPr="00B63836" w:rsidRDefault="00CE2ADD" w:rsidP="00CE2ADD">
      <w:pPr>
        <w:pStyle w:val="berschrift1"/>
      </w:pPr>
      <w:bookmarkStart w:id="27" w:name="_Toc6390511"/>
      <w:r>
        <w:lastRenderedPageBreak/>
        <w:t>Nicht enthaltene Funktionen</w:t>
      </w:r>
      <w:bookmarkEnd w:id="27"/>
    </w:p>
    <w:sectPr w:rsidR="00CE2ADD" w:rsidRPr="00B63836" w:rsidSect="003D6C6D">
      <w:headerReference w:type="default" r:id="rId16"/>
      <w:footerReference w:type="default" r:id="rId17"/>
      <w:pgSz w:w="11906" w:h="16838" w:code="9"/>
      <w:pgMar w:top="2268" w:right="992" w:bottom="1559" w:left="992" w:header="1134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924" w:rsidRDefault="00230924" w:rsidP="00206D7C">
      <w:r>
        <w:separator/>
      </w:r>
    </w:p>
  </w:endnote>
  <w:endnote w:type="continuationSeparator" w:id="0">
    <w:p w:rsidR="00230924" w:rsidRDefault="00230924" w:rsidP="00206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Microsoft JhengHei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DF4" w:rsidRPr="007877F4" w:rsidRDefault="00490ADF" w:rsidP="00BE32A9">
    <w:pPr>
      <w:pStyle w:val="Fuzeile"/>
      <w:pBdr>
        <w:top w:val="single" w:sz="8" w:space="5" w:color="auto"/>
      </w:pBdr>
      <w:tabs>
        <w:tab w:val="clear" w:pos="4536"/>
        <w:tab w:val="center" w:pos="4820"/>
      </w:tabs>
      <w:jc w:val="right"/>
      <w:rPr>
        <w:b/>
        <w:szCs w:val="18"/>
      </w:rPr>
    </w:pPr>
    <w:r w:rsidRPr="00490ADF">
      <w:rPr>
        <w:color w:val="000000"/>
        <w:szCs w:val="18"/>
      </w:rPr>
      <w:fldChar w:fldCharType="begin"/>
    </w:r>
    <w:r w:rsidRPr="00490ADF">
      <w:rPr>
        <w:color w:val="000000"/>
        <w:szCs w:val="18"/>
      </w:rPr>
      <w:instrText xml:space="preserve"> AUTHOR   \* MERGEFORMAT </w:instrText>
    </w:r>
    <w:r w:rsidRPr="00490ADF">
      <w:rPr>
        <w:color w:val="000000"/>
        <w:szCs w:val="18"/>
      </w:rPr>
      <w:fldChar w:fldCharType="separate"/>
    </w:r>
    <w:r w:rsidR="00154300">
      <w:rPr>
        <w:noProof/>
        <w:color w:val="000000"/>
        <w:szCs w:val="18"/>
      </w:rPr>
      <w:t>Bucher Luca [Bison Schweiz AG]</w:t>
    </w:r>
    <w:r w:rsidRPr="00490ADF">
      <w:rPr>
        <w:color w:val="000000"/>
        <w:szCs w:val="18"/>
      </w:rPr>
      <w:fldChar w:fldCharType="end"/>
    </w:r>
    <w:r w:rsidR="007877F4">
      <w:rPr>
        <w:szCs w:val="18"/>
      </w:rPr>
      <w:tab/>
    </w:r>
    <w:r w:rsidR="00BE32A9">
      <w:rPr>
        <w:szCs w:val="18"/>
      </w:rPr>
      <w:tab/>
    </w:r>
    <w:r w:rsidR="007877F4">
      <w:rPr>
        <w:szCs w:val="18"/>
      </w:rPr>
      <w:fldChar w:fldCharType="begin"/>
    </w:r>
    <w:r w:rsidR="007877F4">
      <w:rPr>
        <w:szCs w:val="18"/>
      </w:rPr>
      <w:instrText xml:space="preserve"> CREATEDATE  \@ "dddd, d. MMMM yyyy"  \* MERGEFORMAT </w:instrText>
    </w:r>
    <w:r w:rsidR="007877F4">
      <w:rPr>
        <w:szCs w:val="18"/>
      </w:rPr>
      <w:fldChar w:fldCharType="separate"/>
    </w:r>
    <w:r w:rsidR="00154300">
      <w:rPr>
        <w:noProof/>
        <w:szCs w:val="18"/>
      </w:rPr>
      <w:t>Montag, 15. April 2019</w:t>
    </w:r>
    <w:r w:rsidR="007877F4">
      <w:rPr>
        <w:szCs w:val="18"/>
      </w:rPr>
      <w:fldChar w:fldCharType="end"/>
    </w:r>
    <w:r w:rsidR="007877F4" w:rsidRPr="003B3DF4">
      <w:rPr>
        <w:szCs w:val="18"/>
      </w:rPr>
      <w:ptab w:relativeTo="margin" w:alignment="right" w:leader="none"/>
    </w:r>
    <w:r w:rsidR="007877F4">
      <w:rPr>
        <w:szCs w:val="18"/>
      </w:rPr>
      <w:t xml:space="preserve">Seite </w:t>
    </w:r>
    <w:r w:rsidR="007877F4" w:rsidRPr="003B3DF4">
      <w:rPr>
        <w:b/>
        <w:szCs w:val="18"/>
      </w:rPr>
      <w:fldChar w:fldCharType="begin"/>
    </w:r>
    <w:r w:rsidR="007877F4" w:rsidRPr="003B3DF4">
      <w:rPr>
        <w:b/>
        <w:szCs w:val="18"/>
      </w:rPr>
      <w:instrText xml:space="preserve"> PAGE   \* MERGEFORMAT </w:instrText>
    </w:r>
    <w:r w:rsidR="007877F4" w:rsidRPr="003B3DF4">
      <w:rPr>
        <w:b/>
        <w:szCs w:val="18"/>
      </w:rPr>
      <w:fldChar w:fldCharType="separate"/>
    </w:r>
    <w:r w:rsidR="008407A1">
      <w:rPr>
        <w:b/>
        <w:noProof/>
        <w:szCs w:val="18"/>
      </w:rPr>
      <w:t>2</w:t>
    </w:r>
    <w:r w:rsidR="007877F4" w:rsidRPr="003B3DF4">
      <w:rPr>
        <w:b/>
        <w:szCs w:val="18"/>
      </w:rPr>
      <w:fldChar w:fldCharType="end"/>
    </w:r>
    <w:r w:rsidR="007877F4" w:rsidRPr="003B3DF4">
      <w:rPr>
        <w:szCs w:val="18"/>
      </w:rPr>
      <w:t xml:space="preserve"> von </w:t>
    </w:r>
    <w:r w:rsidR="007877F4" w:rsidRPr="003B3DF4">
      <w:rPr>
        <w:b/>
        <w:szCs w:val="18"/>
      </w:rPr>
      <w:fldChar w:fldCharType="begin"/>
    </w:r>
    <w:r w:rsidR="007877F4" w:rsidRPr="003B3DF4">
      <w:rPr>
        <w:b/>
        <w:szCs w:val="18"/>
      </w:rPr>
      <w:instrText xml:space="preserve"> NUMPAGES   \* MERGEFORMAT </w:instrText>
    </w:r>
    <w:r w:rsidR="007877F4" w:rsidRPr="003B3DF4">
      <w:rPr>
        <w:b/>
        <w:szCs w:val="18"/>
      </w:rPr>
      <w:fldChar w:fldCharType="separate"/>
    </w:r>
    <w:r w:rsidR="008407A1">
      <w:rPr>
        <w:b/>
        <w:noProof/>
        <w:szCs w:val="18"/>
      </w:rPr>
      <w:t>4</w:t>
    </w:r>
    <w:r w:rsidR="007877F4" w:rsidRPr="003B3DF4">
      <w:rPr>
        <w:b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D7C" w:rsidRDefault="00AF1049">
    <w:pPr>
      <w:pStyle w:val="Fuzeile"/>
    </w:pPr>
    <w:r>
      <w:rPr>
        <w:noProof/>
        <w:lang w:eastAsia="de-CH"/>
      </w:rPr>
      <w:drawing>
        <wp:anchor distT="0" distB="0" distL="114300" distR="114300" simplePos="0" relativeHeight="251652096" behindDoc="1" locked="0" layoutInCell="1" allowOverlap="1" wp14:anchorId="6B62E61C" wp14:editId="6B62E61D">
          <wp:simplePos x="0" y="0"/>
          <wp:positionH relativeFrom="page">
            <wp:posOffset>5850890</wp:posOffset>
          </wp:positionH>
          <wp:positionV relativeFrom="page">
            <wp:posOffset>9685020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10" name="Bild 8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B62E61E" wp14:editId="6B62E61F">
              <wp:simplePos x="0" y="0"/>
              <wp:positionH relativeFrom="page">
                <wp:posOffset>629920</wp:posOffset>
              </wp:positionH>
              <wp:positionV relativeFrom="page">
                <wp:posOffset>9901555</wp:posOffset>
              </wp:positionV>
              <wp:extent cx="3599815" cy="360045"/>
              <wp:effectExtent l="0" t="0" r="635" b="1905"/>
              <wp:wrapNone/>
              <wp:docPr id="7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6D7C" w:rsidRDefault="00206D7C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A151DA">
                            <w:rPr>
                              <w:sz w:val="14"/>
                              <w:szCs w:val="14"/>
                            </w:rPr>
                            <w:t>Bison Sch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weiz AG, </w:t>
                          </w:r>
                          <w:r w:rsidR="006C3B2C">
                            <w:rPr>
                              <w:sz w:val="14"/>
                              <w:szCs w:val="14"/>
                            </w:rPr>
                            <w:t>Allee 1A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, </w:t>
                          </w:r>
                          <w:r w:rsidR="006A34F6">
                            <w:rPr>
                              <w:sz w:val="14"/>
                              <w:szCs w:val="14"/>
                            </w:rPr>
                            <w:t>CH-</w:t>
                          </w:r>
                          <w:r w:rsidRPr="00A151DA">
                            <w:rPr>
                              <w:sz w:val="14"/>
                              <w:szCs w:val="14"/>
                            </w:rPr>
                            <w:t xml:space="preserve">6210 </w:t>
                          </w:r>
                          <w:r>
                            <w:rPr>
                              <w:sz w:val="14"/>
                              <w:szCs w:val="14"/>
                            </w:rPr>
                            <w:t>Sursee</w:t>
                          </w:r>
                        </w:p>
                        <w:p w:rsidR="00206D7C" w:rsidRPr="00B63836" w:rsidRDefault="00206D7C">
                          <w:pPr>
                            <w:rPr>
                              <w:b/>
                              <w:sz w:val="14"/>
                              <w:szCs w:val="14"/>
                              <w:lang w:val="en-US"/>
                            </w:rPr>
                          </w:pP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Phone +41 </w:t>
                          </w:r>
                          <w:r w:rsidR="006C3B2C"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>58 226 00 00</w:t>
                          </w: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, Fax +41 </w:t>
                          </w:r>
                          <w:r w:rsidR="006C3B2C"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>58 226 00 50</w:t>
                          </w: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62E61E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49.6pt;margin-top:779.65pt;width:283.45pt;height:28.3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" filled="f" stroked="f">
              <v:textbox inset="0,0,0,0">
                <w:txbxContent>
                  <w:p w:rsidR="00206D7C" w:rsidRDefault="00206D7C">
                    <w:pPr>
                      <w:rPr>
                        <w:sz w:val="14"/>
                        <w:szCs w:val="14"/>
                      </w:rPr>
                    </w:pPr>
                    <w:r w:rsidRPr="00A151DA">
                      <w:rPr>
                        <w:sz w:val="14"/>
                        <w:szCs w:val="14"/>
                      </w:rPr>
                      <w:t>Bison Sch</w:t>
                    </w:r>
                    <w:r>
                      <w:rPr>
                        <w:sz w:val="14"/>
                        <w:szCs w:val="14"/>
                      </w:rPr>
                      <w:t xml:space="preserve">weiz AG, </w:t>
                    </w:r>
                    <w:r w:rsidR="006C3B2C">
                      <w:rPr>
                        <w:sz w:val="14"/>
                        <w:szCs w:val="14"/>
                      </w:rPr>
                      <w:t>Allee 1A</w:t>
                    </w:r>
                    <w:r>
                      <w:rPr>
                        <w:sz w:val="14"/>
                        <w:szCs w:val="14"/>
                      </w:rPr>
                      <w:t xml:space="preserve">, </w:t>
                    </w:r>
                    <w:r w:rsidR="006A34F6">
                      <w:rPr>
                        <w:sz w:val="14"/>
                        <w:szCs w:val="14"/>
                      </w:rPr>
                      <w:t>CH-</w:t>
                    </w:r>
                    <w:r w:rsidRPr="00A151DA">
                      <w:rPr>
                        <w:sz w:val="14"/>
                        <w:szCs w:val="14"/>
                      </w:rPr>
                      <w:t xml:space="preserve">6210 </w:t>
                    </w:r>
                    <w:r>
                      <w:rPr>
                        <w:sz w:val="14"/>
                        <w:szCs w:val="14"/>
                      </w:rPr>
                      <w:t>Sursee</w:t>
                    </w:r>
                  </w:p>
                  <w:p w:rsidR="00206D7C" w:rsidRPr="00B63836" w:rsidRDefault="00206D7C">
                    <w:pPr>
                      <w:rPr>
                        <w:b/>
                        <w:sz w:val="14"/>
                        <w:szCs w:val="14"/>
                        <w:lang w:val="en-US"/>
                      </w:rPr>
                    </w:pPr>
                    <w:r w:rsidRPr="00BA6E81">
                      <w:rPr>
                        <w:sz w:val="14"/>
                        <w:szCs w:val="14"/>
                        <w:lang w:val="en-US"/>
                      </w:rPr>
                      <w:t xml:space="preserve">Phone +41 </w:t>
                    </w:r>
                    <w:r w:rsidR="006C3B2C" w:rsidRPr="00BA6E81">
                      <w:rPr>
                        <w:sz w:val="14"/>
                        <w:szCs w:val="14"/>
                        <w:lang w:val="en-US"/>
                      </w:rPr>
                      <w:t>58 226 00 00</w:t>
                    </w:r>
                    <w:r w:rsidRPr="00BA6E81">
                      <w:rPr>
                        <w:sz w:val="14"/>
                        <w:szCs w:val="14"/>
                        <w:lang w:val="en-US"/>
                      </w:rPr>
                      <w:t xml:space="preserve">, Fax +41 </w:t>
                    </w:r>
                    <w:r w:rsidR="006C3B2C" w:rsidRPr="00BA6E81">
                      <w:rPr>
                        <w:sz w:val="14"/>
                        <w:szCs w:val="14"/>
                        <w:lang w:val="en-US"/>
                      </w:rPr>
                      <w:t>58 226 00 50</w:t>
                    </w:r>
                    <w:r w:rsidRPr="00BA6E81">
                      <w:rPr>
                        <w:sz w:val="14"/>
                        <w:szCs w:val="14"/>
                        <w:lang w:val="en-US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FC0" w:rsidRPr="00490ADF" w:rsidRDefault="008407A1" w:rsidP="00BE32A9">
    <w:pPr>
      <w:pStyle w:val="Fuzeile"/>
      <w:pBdr>
        <w:top w:val="single" w:sz="8" w:space="5" w:color="auto"/>
      </w:pBdr>
      <w:tabs>
        <w:tab w:val="clear" w:pos="4536"/>
        <w:tab w:val="center" w:pos="4820"/>
      </w:tabs>
      <w:jc w:val="right"/>
      <w:rPr>
        <w:b/>
        <w:szCs w:val="18"/>
      </w:rPr>
    </w:pPr>
    <w:r>
      <w:rPr>
        <w:color w:val="000000"/>
        <w:szCs w:val="18"/>
      </w:rPr>
      <w:t xml:space="preserve">Ghezzi Lars, </w:t>
    </w:r>
    <w:r w:rsidR="00490ADF" w:rsidRPr="00490ADF">
      <w:rPr>
        <w:color w:val="000000"/>
        <w:szCs w:val="18"/>
      </w:rPr>
      <w:fldChar w:fldCharType="begin"/>
    </w:r>
    <w:r w:rsidR="00490ADF" w:rsidRPr="00490ADF">
      <w:rPr>
        <w:color w:val="000000"/>
        <w:szCs w:val="18"/>
      </w:rPr>
      <w:instrText xml:space="preserve"> AUTHOR   \* MERGEFORMAT </w:instrText>
    </w:r>
    <w:r w:rsidR="00490ADF" w:rsidRPr="00490ADF">
      <w:rPr>
        <w:color w:val="000000"/>
        <w:szCs w:val="18"/>
      </w:rPr>
      <w:fldChar w:fldCharType="separate"/>
    </w:r>
    <w:r w:rsidR="00154300">
      <w:rPr>
        <w:noProof/>
        <w:color w:val="000000"/>
        <w:szCs w:val="18"/>
      </w:rPr>
      <w:t>Bucher Luca</w:t>
    </w:r>
    <w:r w:rsidR="00490ADF" w:rsidRPr="00490ADF">
      <w:rPr>
        <w:color w:val="000000"/>
        <w:szCs w:val="18"/>
      </w:rPr>
      <w:fldChar w:fldCharType="end"/>
    </w:r>
    <w:r w:rsidR="00490ADF">
      <w:rPr>
        <w:szCs w:val="18"/>
      </w:rPr>
      <w:tab/>
    </w:r>
    <w:r w:rsidR="00BE32A9">
      <w:rPr>
        <w:szCs w:val="18"/>
      </w:rPr>
      <w:tab/>
    </w:r>
    <w:r w:rsidR="00490ADF">
      <w:rPr>
        <w:szCs w:val="18"/>
      </w:rPr>
      <w:fldChar w:fldCharType="begin"/>
    </w:r>
    <w:r w:rsidR="00490ADF">
      <w:rPr>
        <w:szCs w:val="18"/>
      </w:rPr>
      <w:instrText xml:space="preserve"> CREATEDATE  \@ "dddd, d. MMMM yyyy"  \* MERGEFORMAT </w:instrText>
    </w:r>
    <w:r w:rsidR="00490ADF">
      <w:rPr>
        <w:szCs w:val="18"/>
      </w:rPr>
      <w:fldChar w:fldCharType="separate"/>
    </w:r>
    <w:r w:rsidR="0036468D">
      <w:rPr>
        <w:noProof/>
        <w:szCs w:val="18"/>
      </w:rPr>
      <w:t>Mittwoch, 17</w:t>
    </w:r>
    <w:r w:rsidR="00154300">
      <w:rPr>
        <w:noProof/>
        <w:szCs w:val="18"/>
      </w:rPr>
      <w:t>. April 2019</w:t>
    </w:r>
    <w:r w:rsidR="00490ADF">
      <w:rPr>
        <w:szCs w:val="18"/>
      </w:rPr>
      <w:fldChar w:fldCharType="end"/>
    </w:r>
    <w:r w:rsidR="00490ADF" w:rsidRPr="003B3DF4">
      <w:rPr>
        <w:szCs w:val="18"/>
      </w:rPr>
      <w:ptab w:relativeTo="margin" w:alignment="right" w:leader="none"/>
    </w:r>
    <w:r w:rsidR="00490ADF">
      <w:rPr>
        <w:szCs w:val="18"/>
      </w:rPr>
      <w:t xml:space="preserve">Seite </w:t>
    </w:r>
    <w:r w:rsidR="00490ADF" w:rsidRPr="003B3DF4">
      <w:rPr>
        <w:b/>
        <w:szCs w:val="18"/>
      </w:rPr>
      <w:fldChar w:fldCharType="begin"/>
    </w:r>
    <w:r w:rsidR="00490ADF" w:rsidRPr="003B3DF4">
      <w:rPr>
        <w:b/>
        <w:szCs w:val="18"/>
      </w:rPr>
      <w:instrText xml:space="preserve"> PAGE   \* MERGEFORMAT </w:instrText>
    </w:r>
    <w:r w:rsidR="00490ADF" w:rsidRPr="003B3DF4">
      <w:rPr>
        <w:b/>
        <w:szCs w:val="18"/>
      </w:rPr>
      <w:fldChar w:fldCharType="separate"/>
    </w:r>
    <w:r w:rsidR="001C1DE9">
      <w:rPr>
        <w:b/>
        <w:noProof/>
        <w:szCs w:val="18"/>
      </w:rPr>
      <w:t>4</w:t>
    </w:r>
    <w:r w:rsidR="00490ADF" w:rsidRPr="003B3DF4">
      <w:rPr>
        <w:b/>
        <w:szCs w:val="18"/>
      </w:rPr>
      <w:fldChar w:fldCharType="end"/>
    </w:r>
    <w:r w:rsidR="00490ADF" w:rsidRPr="003B3DF4">
      <w:rPr>
        <w:szCs w:val="18"/>
      </w:rPr>
      <w:t xml:space="preserve"> von </w:t>
    </w:r>
    <w:r w:rsidR="00490ADF" w:rsidRPr="003B3DF4">
      <w:rPr>
        <w:b/>
        <w:szCs w:val="18"/>
      </w:rPr>
      <w:fldChar w:fldCharType="begin"/>
    </w:r>
    <w:r w:rsidR="00490ADF" w:rsidRPr="003B3DF4">
      <w:rPr>
        <w:b/>
        <w:szCs w:val="18"/>
      </w:rPr>
      <w:instrText xml:space="preserve"> NUMPAGES   \* MERGEFORMAT </w:instrText>
    </w:r>
    <w:r w:rsidR="00490ADF" w:rsidRPr="003B3DF4">
      <w:rPr>
        <w:b/>
        <w:szCs w:val="18"/>
      </w:rPr>
      <w:fldChar w:fldCharType="separate"/>
    </w:r>
    <w:r w:rsidR="001C1DE9">
      <w:rPr>
        <w:b/>
        <w:noProof/>
        <w:szCs w:val="18"/>
      </w:rPr>
      <w:t>5</w:t>
    </w:r>
    <w:r w:rsidR="00490ADF" w:rsidRPr="003B3DF4">
      <w:rPr>
        <w:b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924" w:rsidRDefault="00230924" w:rsidP="00206D7C">
      <w:r>
        <w:separator/>
      </w:r>
    </w:p>
  </w:footnote>
  <w:footnote w:type="continuationSeparator" w:id="0">
    <w:p w:rsidR="00230924" w:rsidRDefault="00230924" w:rsidP="00206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D7C" w:rsidRPr="00AF1C36" w:rsidRDefault="00AF1049" w:rsidP="00CF6FC2">
    <w:pPr>
      <w:pStyle w:val="Kopfzeile"/>
      <w:rPr>
        <w:szCs w:val="18"/>
      </w:rPr>
    </w:pPr>
    <w:r>
      <w:rPr>
        <w:noProof/>
        <w:lang w:eastAsia="de-CH"/>
      </w:rPr>
      <w:drawing>
        <wp:anchor distT="0" distB="0" distL="114300" distR="114300" simplePos="0" relativeHeight="251656192" behindDoc="1" locked="0" layoutInCell="1" allowOverlap="1" wp14:anchorId="6B62E614" wp14:editId="6B62E615">
          <wp:simplePos x="0" y="0"/>
          <wp:positionH relativeFrom="column">
            <wp:posOffset>5370195</wp:posOffset>
          </wp:positionH>
          <wp:positionV relativeFrom="paragraph">
            <wp:posOffset>-93980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8" name="Bild 11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1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06D7C" w:rsidRPr="00AF1C36" w:rsidRDefault="00206D7C">
    <w:pPr>
      <w:pStyle w:val="Kopfzeile"/>
      <w:rPr>
        <w:szCs w:val="18"/>
      </w:rPr>
    </w:pPr>
  </w:p>
  <w:p w:rsidR="00206D7C" w:rsidRPr="00B960E5" w:rsidRDefault="00AF1049" w:rsidP="00CF6FC2">
    <w:pPr>
      <w:pStyle w:val="Kopfzeile"/>
      <w:ind w:left="-518"/>
      <w:rPr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58240" behindDoc="0" locked="0" layoutInCell="1" allowOverlap="1" wp14:anchorId="6B62E616" wp14:editId="6B62E617">
              <wp:simplePos x="0" y="0"/>
              <wp:positionH relativeFrom="column">
                <wp:posOffset>-325755</wp:posOffset>
              </wp:positionH>
              <wp:positionV relativeFrom="paragraph">
                <wp:posOffset>315594</wp:posOffset>
              </wp:positionV>
              <wp:extent cx="6743700" cy="0"/>
              <wp:effectExtent l="0" t="0" r="19050" b="19050"/>
              <wp:wrapNone/>
              <wp:docPr id="1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>
          <w:pict>
            <v:line w14:anchorId="406FD0EB" id="Line 12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25.65pt,24.85pt" to="505.3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4aEw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"/>
          </w:pict>
        </mc:Fallback>
      </mc:AlternateContent>
    </w:r>
    <w:r w:rsidR="00206D7C">
      <w:t>Projektname</w:t>
    </w:r>
    <w:r w:rsidR="00206D7C">
      <w:tab/>
    </w:r>
    <w:r w:rsidR="00206D7C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D7C" w:rsidRDefault="00AF1049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60288" behindDoc="0" locked="0" layoutInCell="1" allowOverlap="1" wp14:anchorId="6B62E61A" wp14:editId="6B62E61B">
          <wp:simplePos x="0" y="0"/>
          <wp:positionH relativeFrom="page">
            <wp:posOffset>0</wp:posOffset>
          </wp:positionH>
          <wp:positionV relativeFrom="page">
            <wp:posOffset>8352790</wp:posOffset>
          </wp:positionV>
          <wp:extent cx="7560310" cy="365125"/>
          <wp:effectExtent l="0" t="0" r="2540" b="0"/>
          <wp:wrapNone/>
          <wp:docPr id="9" name="Bild 17" descr="Beschreibung: Beschreibung: Beschreibung: Bison_Template_Produktfactsheet_120120_a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" descr="Beschreibung: Beschreibung: Beschreibung: Bison_Template_Produktfactsheet_120120_a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65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FC0" w:rsidRDefault="00633289" w:rsidP="00BE32A9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83840" behindDoc="1" locked="0" layoutInCell="1" allowOverlap="1" wp14:anchorId="6B62E62C" wp14:editId="6B62E62D">
          <wp:simplePos x="0" y="0"/>
          <wp:positionH relativeFrom="page">
            <wp:posOffset>5944870</wp:posOffset>
          </wp:positionH>
          <wp:positionV relativeFrom="page">
            <wp:posOffset>397510</wp:posOffset>
          </wp:positionV>
          <wp:extent cx="981941" cy="450273"/>
          <wp:effectExtent l="0" t="0" r="8890" b="6985"/>
          <wp:wrapTight wrapText="bothSides">
            <wp:wrapPolygon edited="0">
              <wp:start x="14251" y="0"/>
              <wp:lineTo x="5030" y="8226"/>
              <wp:lineTo x="0" y="13709"/>
              <wp:lineTo x="0" y="21021"/>
              <wp:lineTo x="17185" y="21021"/>
              <wp:lineTo x="17604" y="21021"/>
              <wp:lineTo x="20957" y="14623"/>
              <wp:lineTo x="21376" y="10968"/>
              <wp:lineTo x="21376" y="5484"/>
              <wp:lineTo x="18862" y="0"/>
              <wp:lineTo x="14251" y="0"/>
            </wp:wrapPolygon>
          </wp:wrapTight>
          <wp:docPr id="1" name="Bild 14" descr="Beschreibung: 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4" descr="Beschreibung: 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941" cy="4502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92FC0"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70528" behindDoc="0" locked="0" layoutInCell="1" allowOverlap="1" wp14:anchorId="6B62E62E" wp14:editId="6B62E62F">
              <wp:simplePos x="0" y="0"/>
              <wp:positionH relativeFrom="page">
                <wp:posOffset>629920</wp:posOffset>
              </wp:positionH>
              <wp:positionV relativeFrom="page">
                <wp:posOffset>939800</wp:posOffset>
              </wp:positionV>
              <wp:extent cx="6299835" cy="0"/>
              <wp:effectExtent l="0" t="0" r="24765" b="19050"/>
              <wp:wrapNone/>
              <wp:docPr id="26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>
          <w:pict>
            <v:line w14:anchorId="6C4E4379" id="Line 15" o:spid="_x0000_s1026" style="position:absolute;z-index:251670528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from="49.6pt,74pt" to="545.6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1Ej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">
              <w10:wrap anchorx="page" anchory="page"/>
            </v:line>
          </w:pict>
        </mc:Fallback>
      </mc:AlternateContent>
    </w:r>
    <w:r w:rsidR="00490ADF" w:rsidRPr="00490ADF">
      <w:rPr>
        <w:color w:val="000000"/>
        <w:szCs w:val="18"/>
      </w:rPr>
      <w:fldChar w:fldCharType="begin"/>
    </w:r>
    <w:r w:rsidR="00490ADF" w:rsidRPr="00490ADF">
      <w:rPr>
        <w:color w:val="000000"/>
        <w:szCs w:val="18"/>
      </w:rPr>
      <w:instrText xml:space="preserve"> TITLE   \* MERGEFORMAT </w:instrText>
    </w:r>
    <w:r w:rsidR="00490ADF" w:rsidRPr="00490ADF">
      <w:rPr>
        <w:color w:val="000000"/>
        <w:szCs w:val="18"/>
      </w:rPr>
      <w:fldChar w:fldCharType="separate"/>
    </w:r>
    <w:r w:rsidR="00111057">
      <w:rPr>
        <w:color w:val="000000"/>
        <w:szCs w:val="18"/>
      </w:rPr>
      <w:t xml:space="preserve">Modul 307 </w:t>
    </w:r>
    <w:r w:rsidR="001C1DE9">
      <w:rPr>
        <w:color w:val="000000"/>
        <w:szCs w:val="18"/>
      </w:rPr>
      <w:t>Testbericht</w:t>
    </w:r>
    <w:r w:rsidR="00490ADF" w:rsidRPr="00490ADF">
      <w:rPr>
        <w:color w:val="000000"/>
        <w:szCs w:val="18"/>
      </w:rPr>
      <w:fldChar w:fldCharType="end"/>
    </w:r>
    <w:r w:rsidR="00490AD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87E78"/>
    <w:multiLevelType w:val="hybridMultilevel"/>
    <w:tmpl w:val="1B9EF3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E2355"/>
    <w:multiLevelType w:val="hybridMultilevel"/>
    <w:tmpl w:val="63AE5F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B0DB1"/>
    <w:multiLevelType w:val="multilevel"/>
    <w:tmpl w:val="4B86CF6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56886496"/>
    <w:multiLevelType w:val="hybridMultilevel"/>
    <w:tmpl w:val="BABA07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0686D"/>
    <w:multiLevelType w:val="hybridMultilevel"/>
    <w:tmpl w:val="E1C02E82"/>
    <w:lvl w:ilvl="0" w:tplc="2D66F9E8">
      <w:start w:val="1"/>
      <w:numFmt w:val="bullet"/>
      <w:lvlText w:val="–"/>
      <w:lvlJc w:val="left"/>
      <w:pPr>
        <w:ind w:left="720" w:hanging="360"/>
      </w:pPr>
      <w:rPr>
        <w:rFonts w:ascii="Verdana" w:hAnsi="Verdan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2B3B15"/>
    <w:multiLevelType w:val="hybridMultilevel"/>
    <w:tmpl w:val="B16C0E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300"/>
    <w:rsid w:val="00036DB6"/>
    <w:rsid w:val="000424D8"/>
    <w:rsid w:val="00067383"/>
    <w:rsid w:val="0007067E"/>
    <w:rsid w:val="00071B94"/>
    <w:rsid w:val="000A6270"/>
    <w:rsid w:val="000B58FB"/>
    <w:rsid w:val="000E3C83"/>
    <w:rsid w:val="00102498"/>
    <w:rsid w:val="00111057"/>
    <w:rsid w:val="00114B7B"/>
    <w:rsid w:val="00116386"/>
    <w:rsid w:val="00134392"/>
    <w:rsid w:val="00150CFD"/>
    <w:rsid w:val="00154300"/>
    <w:rsid w:val="00157454"/>
    <w:rsid w:val="001646FD"/>
    <w:rsid w:val="00170AFB"/>
    <w:rsid w:val="00183F69"/>
    <w:rsid w:val="001922FE"/>
    <w:rsid w:val="00192FC0"/>
    <w:rsid w:val="00194B75"/>
    <w:rsid w:val="001C1DE9"/>
    <w:rsid w:val="001F2756"/>
    <w:rsid w:val="001F40F5"/>
    <w:rsid w:val="00200F81"/>
    <w:rsid w:val="00203604"/>
    <w:rsid w:val="00206D7C"/>
    <w:rsid w:val="00226A41"/>
    <w:rsid w:val="00230924"/>
    <w:rsid w:val="002323AB"/>
    <w:rsid w:val="00291031"/>
    <w:rsid w:val="00291A5C"/>
    <w:rsid w:val="00293BE1"/>
    <w:rsid w:val="002C6E7B"/>
    <w:rsid w:val="002D3BA0"/>
    <w:rsid w:val="002F12E8"/>
    <w:rsid w:val="002F1DB0"/>
    <w:rsid w:val="00315A66"/>
    <w:rsid w:val="0031756A"/>
    <w:rsid w:val="00332257"/>
    <w:rsid w:val="0036468D"/>
    <w:rsid w:val="0039386E"/>
    <w:rsid w:val="003B3DF4"/>
    <w:rsid w:val="003B7753"/>
    <w:rsid w:val="003C3499"/>
    <w:rsid w:val="003C4A4F"/>
    <w:rsid w:val="003C5E11"/>
    <w:rsid w:val="003D6C6D"/>
    <w:rsid w:val="003E1AD4"/>
    <w:rsid w:val="003E769F"/>
    <w:rsid w:val="003F0DF1"/>
    <w:rsid w:val="004019DD"/>
    <w:rsid w:val="00425758"/>
    <w:rsid w:val="00443423"/>
    <w:rsid w:val="004666E4"/>
    <w:rsid w:val="004748B2"/>
    <w:rsid w:val="00476E3B"/>
    <w:rsid w:val="00490ADF"/>
    <w:rsid w:val="00495FF3"/>
    <w:rsid w:val="004A5412"/>
    <w:rsid w:val="004A7082"/>
    <w:rsid w:val="004B6F0F"/>
    <w:rsid w:val="004C179E"/>
    <w:rsid w:val="004D57A3"/>
    <w:rsid w:val="004E6472"/>
    <w:rsid w:val="004E7399"/>
    <w:rsid w:val="00520145"/>
    <w:rsid w:val="00540619"/>
    <w:rsid w:val="005514AD"/>
    <w:rsid w:val="00571BD8"/>
    <w:rsid w:val="00592FEA"/>
    <w:rsid w:val="005A1402"/>
    <w:rsid w:val="005A546E"/>
    <w:rsid w:val="005B4416"/>
    <w:rsid w:val="005D46A1"/>
    <w:rsid w:val="005E5431"/>
    <w:rsid w:val="005E6AC9"/>
    <w:rsid w:val="005F0968"/>
    <w:rsid w:val="00626700"/>
    <w:rsid w:val="00632864"/>
    <w:rsid w:val="00633289"/>
    <w:rsid w:val="0066235B"/>
    <w:rsid w:val="00674F63"/>
    <w:rsid w:val="00697B73"/>
    <w:rsid w:val="006A34F6"/>
    <w:rsid w:val="006B74D9"/>
    <w:rsid w:val="006B78E5"/>
    <w:rsid w:val="006C3B2C"/>
    <w:rsid w:val="007103DF"/>
    <w:rsid w:val="00712759"/>
    <w:rsid w:val="007241FD"/>
    <w:rsid w:val="00726265"/>
    <w:rsid w:val="00746582"/>
    <w:rsid w:val="007600A9"/>
    <w:rsid w:val="00766A17"/>
    <w:rsid w:val="00775450"/>
    <w:rsid w:val="0078764D"/>
    <w:rsid w:val="007877F4"/>
    <w:rsid w:val="0079127C"/>
    <w:rsid w:val="0079481A"/>
    <w:rsid w:val="007C2A56"/>
    <w:rsid w:val="007F69F9"/>
    <w:rsid w:val="00801B8A"/>
    <w:rsid w:val="008065B0"/>
    <w:rsid w:val="00813DE2"/>
    <w:rsid w:val="00820F82"/>
    <w:rsid w:val="00822373"/>
    <w:rsid w:val="008407A1"/>
    <w:rsid w:val="0087565D"/>
    <w:rsid w:val="00882B32"/>
    <w:rsid w:val="0088348C"/>
    <w:rsid w:val="008A12FF"/>
    <w:rsid w:val="008A62D8"/>
    <w:rsid w:val="008B49FB"/>
    <w:rsid w:val="008D0344"/>
    <w:rsid w:val="008D3D12"/>
    <w:rsid w:val="008E41DC"/>
    <w:rsid w:val="009259CC"/>
    <w:rsid w:val="009314D4"/>
    <w:rsid w:val="009402DC"/>
    <w:rsid w:val="00951C57"/>
    <w:rsid w:val="00972840"/>
    <w:rsid w:val="00984E3C"/>
    <w:rsid w:val="00987DFB"/>
    <w:rsid w:val="009B2343"/>
    <w:rsid w:val="009E4C34"/>
    <w:rsid w:val="00A11388"/>
    <w:rsid w:val="00A506C7"/>
    <w:rsid w:val="00A61209"/>
    <w:rsid w:val="00A91754"/>
    <w:rsid w:val="00A96527"/>
    <w:rsid w:val="00AA4485"/>
    <w:rsid w:val="00AA698A"/>
    <w:rsid w:val="00AB1AFC"/>
    <w:rsid w:val="00AB5798"/>
    <w:rsid w:val="00AD67CA"/>
    <w:rsid w:val="00AE0003"/>
    <w:rsid w:val="00AF1049"/>
    <w:rsid w:val="00AF33B2"/>
    <w:rsid w:val="00B52866"/>
    <w:rsid w:val="00B63836"/>
    <w:rsid w:val="00B711B8"/>
    <w:rsid w:val="00B754F8"/>
    <w:rsid w:val="00B76A20"/>
    <w:rsid w:val="00B82053"/>
    <w:rsid w:val="00BA0EA4"/>
    <w:rsid w:val="00BA4CA9"/>
    <w:rsid w:val="00BA6035"/>
    <w:rsid w:val="00BA6E81"/>
    <w:rsid w:val="00BE32A9"/>
    <w:rsid w:val="00BF28DB"/>
    <w:rsid w:val="00C13D58"/>
    <w:rsid w:val="00C31704"/>
    <w:rsid w:val="00C353EB"/>
    <w:rsid w:val="00C417FE"/>
    <w:rsid w:val="00C462D9"/>
    <w:rsid w:val="00C470C0"/>
    <w:rsid w:val="00C503D6"/>
    <w:rsid w:val="00C86078"/>
    <w:rsid w:val="00C935EC"/>
    <w:rsid w:val="00CB2126"/>
    <w:rsid w:val="00CC059B"/>
    <w:rsid w:val="00CD3508"/>
    <w:rsid w:val="00CE2ADD"/>
    <w:rsid w:val="00CF1F2D"/>
    <w:rsid w:val="00CF6FC2"/>
    <w:rsid w:val="00D25BDF"/>
    <w:rsid w:val="00D26FE3"/>
    <w:rsid w:val="00D53222"/>
    <w:rsid w:val="00D55DD1"/>
    <w:rsid w:val="00D750EA"/>
    <w:rsid w:val="00D75913"/>
    <w:rsid w:val="00D82517"/>
    <w:rsid w:val="00DC7D9A"/>
    <w:rsid w:val="00DD1840"/>
    <w:rsid w:val="00E0167E"/>
    <w:rsid w:val="00E042EB"/>
    <w:rsid w:val="00E1457C"/>
    <w:rsid w:val="00E24268"/>
    <w:rsid w:val="00E34A8F"/>
    <w:rsid w:val="00E35A68"/>
    <w:rsid w:val="00E4627D"/>
    <w:rsid w:val="00E64307"/>
    <w:rsid w:val="00E92A85"/>
    <w:rsid w:val="00EA77FF"/>
    <w:rsid w:val="00EB6C44"/>
    <w:rsid w:val="00ED2350"/>
    <w:rsid w:val="00F1301B"/>
    <w:rsid w:val="00F136C2"/>
    <w:rsid w:val="00F1403C"/>
    <w:rsid w:val="00F21752"/>
    <w:rsid w:val="00F320E9"/>
    <w:rsid w:val="00F3564C"/>
    <w:rsid w:val="00F46BE7"/>
    <w:rsid w:val="00F52EE7"/>
    <w:rsid w:val="00F5444A"/>
    <w:rsid w:val="00F55022"/>
    <w:rsid w:val="00F653AA"/>
    <w:rsid w:val="00F94996"/>
    <w:rsid w:val="00FA6000"/>
    <w:rsid w:val="00FB4D28"/>
    <w:rsid w:val="00FC132C"/>
    <w:rsid w:val="00FD3647"/>
    <w:rsid w:val="00FF2BEB"/>
    <w:rsid w:val="00FF35E3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0ADEA6"/>
  <w15:docId w15:val="{45E8FB09-1DA2-4333-8656-BFDD534C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erpetua" w:eastAsia="Perpetua" w:hAnsi="Perpetua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rsid w:val="001646FD"/>
    <w:pPr>
      <w:tabs>
        <w:tab w:val="left" w:pos="3402"/>
        <w:tab w:val="left" w:pos="6804"/>
      </w:tabs>
      <w:spacing w:line="264" w:lineRule="auto"/>
    </w:pPr>
    <w:rPr>
      <w:rFonts w:ascii="Verdana" w:eastAsia="PMingLiU" w:hAnsi="Verdana"/>
      <w:sz w:val="18"/>
      <w:lang w:eastAsia="de-DE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6B74D9"/>
    <w:pPr>
      <w:pageBreakBefore/>
      <w:numPr>
        <w:numId w:val="1"/>
      </w:numPr>
      <w:tabs>
        <w:tab w:val="clear" w:pos="432"/>
        <w:tab w:val="left" w:pos="992"/>
      </w:tabs>
      <w:spacing w:before="240" w:after="240"/>
      <w:ind w:left="992" w:hanging="992"/>
      <w:outlineLvl w:val="0"/>
    </w:pPr>
    <w:rPr>
      <w:b/>
      <w:sz w:val="26"/>
    </w:rPr>
  </w:style>
  <w:style w:type="paragraph" w:styleId="berschrift2">
    <w:name w:val="heading 2"/>
    <w:basedOn w:val="Standard"/>
    <w:next w:val="Textkrper"/>
    <w:link w:val="berschrift2Zchn"/>
    <w:qFormat/>
    <w:rsid w:val="00A506C7"/>
    <w:pPr>
      <w:numPr>
        <w:ilvl w:val="1"/>
        <w:numId w:val="1"/>
      </w:numPr>
      <w:tabs>
        <w:tab w:val="clear" w:pos="576"/>
        <w:tab w:val="left" w:pos="992"/>
      </w:tabs>
      <w:spacing w:before="240" w:after="240"/>
      <w:ind w:left="992" w:hanging="992"/>
      <w:jc w:val="both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Textkrper"/>
    <w:link w:val="berschrift3Zchn"/>
    <w:qFormat/>
    <w:rsid w:val="00A506C7"/>
    <w:pPr>
      <w:numPr>
        <w:ilvl w:val="2"/>
        <w:numId w:val="1"/>
      </w:numPr>
      <w:tabs>
        <w:tab w:val="clear" w:pos="720"/>
        <w:tab w:val="left" w:pos="992"/>
      </w:tabs>
      <w:spacing w:before="240" w:after="240"/>
      <w:ind w:left="992" w:hanging="992"/>
      <w:jc w:val="both"/>
      <w:outlineLvl w:val="2"/>
    </w:pPr>
    <w:rPr>
      <w:b/>
      <w:sz w:val="22"/>
    </w:rPr>
  </w:style>
  <w:style w:type="paragraph" w:styleId="berschrift4">
    <w:name w:val="heading 4"/>
    <w:basedOn w:val="Standard"/>
    <w:next w:val="Textkrper"/>
    <w:link w:val="berschrift4Zchn"/>
    <w:qFormat/>
    <w:rsid w:val="00A506C7"/>
    <w:pPr>
      <w:numPr>
        <w:ilvl w:val="3"/>
        <w:numId w:val="1"/>
      </w:numPr>
      <w:tabs>
        <w:tab w:val="clear" w:pos="864"/>
        <w:tab w:val="left" w:pos="992"/>
      </w:tabs>
      <w:spacing w:before="240" w:after="240"/>
      <w:ind w:left="992" w:hanging="992"/>
      <w:jc w:val="both"/>
      <w:outlineLvl w:val="3"/>
    </w:pPr>
    <w:rPr>
      <w:b/>
      <w:lang w:val="fr-FR"/>
    </w:rPr>
  </w:style>
  <w:style w:type="paragraph" w:styleId="berschrift5">
    <w:name w:val="heading 5"/>
    <w:basedOn w:val="Standard"/>
    <w:next w:val="Textkrper"/>
    <w:link w:val="berschrift5Zchn"/>
    <w:rsid w:val="00206D7C"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Textkrper"/>
    <w:link w:val="berschrift6Zchn"/>
    <w:rsid w:val="00206D7C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link w:val="berschrift7Zchn"/>
    <w:rsid w:val="00206D7C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Textkrper"/>
    <w:link w:val="berschrift8Zchn"/>
    <w:rsid w:val="00206D7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Textkrper"/>
    <w:link w:val="berschrift9Zchn"/>
    <w:rsid w:val="00206D7C"/>
    <w:pPr>
      <w:numPr>
        <w:ilvl w:val="8"/>
        <w:numId w:val="1"/>
      </w:numPr>
      <w:spacing w:before="240" w:after="60"/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06D7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06D7C"/>
  </w:style>
  <w:style w:type="paragraph" w:styleId="Fuzeile">
    <w:name w:val="footer"/>
    <w:basedOn w:val="Standard"/>
    <w:link w:val="FuzeileZchn"/>
    <w:unhideWhenUsed/>
    <w:rsid w:val="00206D7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206D7C"/>
  </w:style>
  <w:style w:type="character" w:customStyle="1" w:styleId="berschrift1Zchn">
    <w:name w:val="Überschrift 1 Zchn"/>
    <w:link w:val="berschrift1"/>
    <w:uiPriority w:val="9"/>
    <w:rsid w:val="006B74D9"/>
    <w:rPr>
      <w:rFonts w:ascii="Verdana" w:eastAsia="PMingLiU" w:hAnsi="Verdana"/>
      <w:b/>
      <w:sz w:val="26"/>
      <w:lang w:eastAsia="de-DE"/>
    </w:rPr>
  </w:style>
  <w:style w:type="character" w:customStyle="1" w:styleId="berschrift2Zchn">
    <w:name w:val="Überschrift 2 Zchn"/>
    <w:link w:val="berschrift2"/>
    <w:rsid w:val="00A506C7"/>
    <w:rPr>
      <w:rFonts w:ascii="Verdana" w:eastAsia="PMingLiU" w:hAnsi="Verdana"/>
      <w:b/>
      <w:bCs/>
      <w:sz w:val="24"/>
      <w:lang w:eastAsia="de-DE"/>
    </w:rPr>
  </w:style>
  <w:style w:type="character" w:customStyle="1" w:styleId="berschrift3Zchn">
    <w:name w:val="Überschrift 3 Zchn"/>
    <w:link w:val="berschrift3"/>
    <w:rsid w:val="00A506C7"/>
    <w:rPr>
      <w:rFonts w:ascii="Verdana" w:eastAsia="PMingLiU" w:hAnsi="Verdana"/>
      <w:b/>
      <w:sz w:val="22"/>
      <w:lang w:eastAsia="de-DE"/>
    </w:rPr>
  </w:style>
  <w:style w:type="character" w:customStyle="1" w:styleId="berschrift4Zchn">
    <w:name w:val="Überschrift 4 Zchn"/>
    <w:link w:val="berschrift4"/>
    <w:rsid w:val="00A506C7"/>
    <w:rPr>
      <w:rFonts w:ascii="Verdana" w:eastAsia="PMingLiU" w:hAnsi="Verdana"/>
      <w:b/>
      <w:sz w:val="18"/>
      <w:lang w:val="fr-FR" w:eastAsia="de-DE"/>
    </w:rPr>
  </w:style>
  <w:style w:type="character" w:customStyle="1" w:styleId="berschrift5Zchn">
    <w:name w:val="Überschrift 5 Zchn"/>
    <w:link w:val="berschrift5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6Zchn">
    <w:name w:val="Überschrift 6 Zchn"/>
    <w:link w:val="berschrift6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7Zchn">
    <w:name w:val="Überschrift 7 Zchn"/>
    <w:link w:val="berschrift7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8Zchn">
    <w:name w:val="Überschrift 8 Zchn"/>
    <w:link w:val="berschrift8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9Zchn">
    <w:name w:val="Überschrift 9 Zchn"/>
    <w:link w:val="berschrift9"/>
    <w:rsid w:val="00206D7C"/>
    <w:rPr>
      <w:rFonts w:ascii="Verdana" w:eastAsia="PMingLiU" w:hAnsi="Verdana" w:cs="Times New Roman"/>
      <w:i/>
      <w:sz w:val="18"/>
      <w:szCs w:val="20"/>
      <w:lang w:val="de-DE" w:eastAsia="de-DE"/>
    </w:rPr>
  </w:style>
  <w:style w:type="character" w:styleId="Seitenzahl">
    <w:name w:val="page number"/>
    <w:rsid w:val="00206D7C"/>
    <w:rPr>
      <w:rFonts w:ascii="Verdana" w:hAnsi="Verdana"/>
      <w:sz w:val="10"/>
    </w:rPr>
  </w:style>
  <w:style w:type="paragraph" w:styleId="Funotentext">
    <w:name w:val="footnote text"/>
    <w:basedOn w:val="Standard"/>
    <w:link w:val="FunotentextZchn"/>
    <w:semiHidden/>
    <w:rsid w:val="00206D7C"/>
  </w:style>
  <w:style w:type="character" w:customStyle="1" w:styleId="FunotentextZchn">
    <w:name w:val="Fußnotentext Zchn"/>
    <w:link w:val="Funotentext"/>
    <w:semiHidden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table" w:styleId="Tabellenraster">
    <w:name w:val="Table Grid"/>
    <w:basedOn w:val="NormaleTabelle"/>
    <w:rsid w:val="00206D7C"/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berschrift112pt">
    <w:name w:val="Formatvorlage Überschrift 1 + 12 pt"/>
    <w:basedOn w:val="berschrift1"/>
    <w:rsid w:val="00206D7C"/>
    <w:rPr>
      <w:bCs/>
      <w:sz w:val="24"/>
    </w:rPr>
  </w:style>
  <w:style w:type="paragraph" w:styleId="Textkrper">
    <w:name w:val="Body Text"/>
    <w:basedOn w:val="Standard"/>
    <w:link w:val="TextkrperZchn"/>
    <w:uiPriority w:val="99"/>
    <w:unhideWhenUsed/>
    <w:rsid w:val="00206D7C"/>
    <w:pPr>
      <w:spacing w:after="120"/>
    </w:pPr>
  </w:style>
  <w:style w:type="character" w:customStyle="1" w:styleId="TextkrperZchn">
    <w:name w:val="Textkörper Zchn"/>
    <w:link w:val="Textkrper"/>
    <w:uiPriority w:val="99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6D7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206D7C"/>
    <w:rPr>
      <w:rFonts w:ascii="Tahoma" w:eastAsia="PMingLiU" w:hAnsi="Tahoma" w:cs="Tahoma"/>
      <w:sz w:val="16"/>
      <w:szCs w:val="16"/>
      <w:lang w:val="de-DE" w:eastAsia="de-DE"/>
    </w:rPr>
  </w:style>
  <w:style w:type="paragraph" w:customStyle="1" w:styleId="DocTitel1">
    <w:name w:val="DocTitel1"/>
    <w:basedOn w:val="Standard"/>
    <w:autoRedefine/>
    <w:rsid w:val="00206D7C"/>
    <w:rPr>
      <w:b/>
      <w:bCs/>
      <w:noProof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rsid w:val="00F94996"/>
    <w:pPr>
      <w:tabs>
        <w:tab w:val="clear" w:pos="3402"/>
        <w:tab w:val="clear" w:pos="6804"/>
        <w:tab w:val="left" w:pos="426"/>
        <w:tab w:val="right" w:leader="dot" w:pos="9923"/>
      </w:tabs>
      <w:ind w:right="-142"/>
    </w:pPr>
    <w:rPr>
      <w:b/>
      <w:noProof/>
      <w:lang w:val="en-GB"/>
    </w:rPr>
  </w:style>
  <w:style w:type="character" w:styleId="Hyperlink">
    <w:name w:val="Hyperlink"/>
    <w:uiPriority w:val="99"/>
    <w:rsid w:val="00206D7C"/>
    <w:rPr>
      <w:color w:val="0000FF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992"/>
        <w:tab w:val="right" w:pos="1701"/>
        <w:tab w:val="right" w:leader="dot" w:pos="9923"/>
      </w:tabs>
      <w:ind w:left="425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1701"/>
        <w:tab w:val="right" w:leader="dot" w:pos="9923"/>
      </w:tabs>
      <w:ind w:left="992"/>
    </w:pPr>
  </w:style>
  <w:style w:type="paragraph" w:styleId="KeinLeerraum">
    <w:name w:val="No Spacing"/>
    <w:uiPriority w:val="1"/>
    <w:rsid w:val="00D53222"/>
    <w:rPr>
      <w:rFonts w:ascii="Verdana" w:eastAsia="PMingLiU" w:hAnsi="Verdana"/>
      <w:sz w:val="18"/>
      <w:lang w:val="de-DE" w:eastAsia="de-DE"/>
    </w:rPr>
  </w:style>
  <w:style w:type="paragraph" w:customStyle="1" w:styleId="Text">
    <w:name w:val="Text"/>
    <w:basedOn w:val="Standard"/>
    <w:qFormat/>
    <w:rsid w:val="00170AFB"/>
    <w:pPr>
      <w:tabs>
        <w:tab w:val="left" w:pos="170"/>
      </w:tabs>
      <w:spacing w:line="276" w:lineRule="auto"/>
      <w:jc w:val="both"/>
    </w:pPr>
    <w:rPr>
      <w:color w:val="000000"/>
    </w:rPr>
  </w:style>
  <w:style w:type="paragraph" w:customStyle="1" w:styleId="Fusszeile">
    <w:name w:val="Fusszeile"/>
    <w:basedOn w:val="Standard"/>
    <w:rsid w:val="00E64307"/>
    <w:pPr>
      <w:tabs>
        <w:tab w:val="center" w:pos="4962"/>
        <w:tab w:val="right" w:pos="9923"/>
      </w:tabs>
    </w:pPr>
    <w:rPr>
      <w:sz w:val="10"/>
      <w:szCs w:val="10"/>
    </w:rPr>
  </w:style>
  <w:style w:type="paragraph" w:styleId="Listenabsatz">
    <w:name w:val="List Paragraph"/>
    <w:basedOn w:val="Standard"/>
    <w:uiPriority w:val="34"/>
    <w:rsid w:val="00F94996"/>
    <w:pPr>
      <w:ind w:left="708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75913"/>
    <w:pPr>
      <w:keepNext/>
      <w:keepLines/>
      <w:numPr>
        <w:numId w:val="0"/>
      </w:numPr>
      <w:tabs>
        <w:tab w:val="clear" w:pos="992"/>
        <w:tab w:val="clear" w:pos="3402"/>
        <w:tab w:val="clear" w:pos="6804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de-CH"/>
    </w:rPr>
  </w:style>
  <w:style w:type="character" w:styleId="Platzhaltertext">
    <w:name w:val="Placeholder Text"/>
    <w:basedOn w:val="Absatz-Standardschriftart"/>
    <w:uiPriority w:val="99"/>
    <w:semiHidden/>
    <w:rsid w:val="00226A41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293BE1"/>
    <w:pPr>
      <w:spacing w:before="120" w:after="120" w:line="240" w:lineRule="auto"/>
    </w:pPr>
    <w:rPr>
      <w:i/>
      <w:iCs/>
      <w:color w:val="1F497D" w:themeColor="text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293BE1"/>
    <w:pPr>
      <w:tabs>
        <w:tab w:val="clear" w:pos="3402"/>
        <w:tab w:val="clear" w:pos="6804"/>
      </w:tabs>
    </w:pPr>
  </w:style>
  <w:style w:type="paragraph" w:styleId="Literaturverzeichnis">
    <w:name w:val="Bibliography"/>
    <w:basedOn w:val="Standard"/>
    <w:next w:val="Standard"/>
    <w:uiPriority w:val="37"/>
    <w:unhideWhenUsed/>
    <w:rsid w:val="00DD1840"/>
  </w:style>
  <w:style w:type="character" w:styleId="Funotenzeichen">
    <w:name w:val="footnote reference"/>
    <w:basedOn w:val="Absatz-Standardschriftart"/>
    <w:uiPriority w:val="99"/>
    <w:semiHidden/>
    <w:unhideWhenUsed/>
    <w:rsid w:val="00DD1840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62D9"/>
    <w:pPr>
      <w:spacing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62D9"/>
    <w:rPr>
      <w:rFonts w:ascii="Verdana" w:eastAsia="PMingLiU" w:hAnsi="Verdana"/>
      <w:lang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C462D9"/>
    <w:rPr>
      <w:vertAlign w:val="superscript"/>
    </w:rPr>
  </w:style>
  <w:style w:type="table" w:styleId="Gitternetztabelle1hell">
    <w:name w:val="Grid Table 1 Light"/>
    <w:basedOn w:val="NormaleTabelle"/>
    <w:uiPriority w:val="46"/>
    <w:rsid w:val="00F1301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5">
    <w:name w:val="Plain Table 5"/>
    <w:basedOn w:val="NormaleTabelle"/>
    <w:uiPriority w:val="45"/>
    <w:rsid w:val="008E41D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A1138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C6F5EFAAB31242AD9AC599CCD2DEB5" ma:contentTypeVersion="4" ma:contentTypeDescription="Ein neues Dokument erstellen." ma:contentTypeScope="" ma:versionID="4a4ff7f20120f5b2888e2fcca24cb7d9">
  <xsd:schema xmlns:xsd="http://www.w3.org/2001/XMLSchema" xmlns:xs="http://www.w3.org/2001/XMLSchema" xmlns:p="http://schemas.microsoft.com/office/2006/metadata/properties" xmlns:ns2="8f28c936-c8b7-4889-b357-0af883ed6eb7" targetNamespace="http://schemas.microsoft.com/office/2006/metadata/properties" ma:root="true" ma:fieldsID="3de77f70ba20f7252701c7a44e79e06e" ns2:_="">
    <xsd:import namespace="8f28c936-c8b7-4889-b357-0af883ed6eb7"/>
    <xsd:element name="properties">
      <xsd:complexType>
        <xsd:sequence>
          <xsd:element name="documentManagement">
            <xsd:complexType>
              <xsd:all>
                <xsd:element ref="ns2:nc5864615c75432b95467191aa94d779" minOccurs="0"/>
                <xsd:element ref="ns2:TaxCatchAll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8c936-c8b7-4889-b357-0af883ed6eb7" elementFormDefault="qualified">
    <xsd:import namespace="http://schemas.microsoft.com/office/2006/documentManagement/types"/>
    <xsd:import namespace="http://schemas.microsoft.com/office/infopath/2007/PartnerControls"/>
    <xsd:element name="nc5864615c75432b95467191aa94d779" ma:index="9" nillable="true" ma:taxonomy="true" ma:internalName="nc5864615c75432b95467191aa94d779" ma:taxonomyFieldName="HRMKategorie" ma:displayName="Kategorie" ma:readOnly="false" ma:default="" ma:fieldId="{7c586461-5c75-432b-9546-7191aa94d779}" ma:sspId="3ee2e90c-23a7-465b-b358-6f4417dad3cb" ma:termSetId="11949917-1a9f-4be8-a770-311c4f7b755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8ec2aa2a-0385-4ac1-8510-cfc60372b47b}" ma:internalName="TaxCatchAll" ma:showField="CatchAllData" ma:web="8f28c936-c8b7-4889-b357-0af883ed6e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1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12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TaxCatchAll xmlns="8f28c936-c8b7-4889-b357-0af883ed6eb7">
      <Value>446</Value>
    </TaxCatchAll>
    <nc5864615c75432b95467191aa94d779 xmlns="8f28c936-c8b7-4889-b357-0af883ed6eb7">
      <Terms xmlns="http://schemas.microsoft.com/office/infopath/2007/PartnerControls">
        <TermInfo xmlns="http://schemas.microsoft.com/office/infopath/2007/PartnerControls">
          <TermName xmlns="http://schemas.microsoft.com/office/infopath/2007/PartnerControls">Lernende</TermName>
          <TermId xmlns="http://schemas.microsoft.com/office/infopath/2007/PartnerControls">39b0660c-8fb4-492a-87d2-3d8723432cc9</TermId>
        </TermInfo>
      </Terms>
    </nc5864615c75432b95467191aa94d779>
    <_dlc_DocId xmlns="8f28c936-c8b7-4889-b357-0af883ed6eb7">ABOUT-23-119</_dlc_DocId>
    <_dlc_DocIdUrl xmlns="8f28c936-c8b7-4889-b357-0af883ed6eb7">
      <Url>https://shp.bison-group.com/HRM/_layouts/15/DocIdRedir.aspx?ID=ABOUT-23-119</Url>
      <Description>ABOUT-23-119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Bis</b:Tag>
    <b:SourceType>InternetSite</b:SourceType>
    <b:Guid>{A8D26139-682C-4585-9839-A9FAF8C93C1B}</b:Guid>
    <b:Author>
      <b:Author>
        <b:Corporate>Bison Schweiz AG - Über uns</b:Corporate>
      </b:Author>
    </b:Author>
    <b:URL>https://www.bison-group.com/ueber-uns/vision-mission/</b:URL>
    <b:Year>2017</b:Year>
    <b:Month>01</b:Month>
    <b:Day>23</b:Day>
    <b:RefOrder>1</b:RefOrder>
  </b:Source>
  <b:Source>
    <b:Tag>Bis21</b:Tag>
    <b:SourceType>InternetSite</b:SourceType>
    <b:Guid>{7ADC79BF-A372-4C63-BC41-FEDA6CE6B32D}</b:Guid>
    <b:Author>
      <b:Author>
        <b:Corporate>Bison Schweiz AG - Lernende</b:Corporate>
      </b:Author>
    </b:Author>
    <b:Year>2017</b:Year>
    <b:Month>01</b:Month>
    <b:Day>21</b:Day>
    <b:URL>https://www.bison-group.com/lernende/</b:URL>
    <b:RefOrder>2</b:RefOrder>
  </b:Source>
</b:Sources>
</file>

<file path=customXml/itemProps1.xml><?xml version="1.0" encoding="utf-8"?>
<ds:datastoreItem xmlns:ds="http://schemas.openxmlformats.org/officeDocument/2006/customXml" ds:itemID="{4EF48E05-0619-4954-9678-60B463384F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28c936-c8b7-4889-b357-0af883ed6e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6B9842-CAED-4D2D-99E0-C2CC619CE98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A27009EE-9E9F-48D0-B1B2-FBAD89FE0BC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757D2F-A750-4B5E-95E1-3CCD25588B9E}">
  <ds:schemaRefs>
    <ds:schemaRef ds:uri="http://schemas.microsoft.com/office/2006/metadata/properties"/>
    <ds:schemaRef ds:uri="8f28c936-c8b7-4889-b357-0af883ed6eb7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DBA844B-DE3F-454B-ACB7-C6FD22B9B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8D2F7468.dotm</Template>
  <TotalTime>0</TotalTime>
  <Pages>5</Pages>
  <Words>452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Modul 307 Konzeptionierung</vt:lpstr>
    </vt:vector>
  </TitlesOfParts>
  <Company>BISON Schweiz AG</Company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307 Konzeptionierung</dc:title>
  <dc:creator>Bucher Luca [Bison Schweiz AG]</dc:creator>
  <cp:lastModifiedBy>Ghezzi Lars [Bison Schweiz AG]</cp:lastModifiedBy>
  <cp:revision>57</cp:revision>
  <cp:lastPrinted>2017-01-23T14:51:00Z</cp:lastPrinted>
  <dcterms:created xsi:type="dcterms:W3CDTF">2019-04-15T12:45:00Z</dcterms:created>
  <dcterms:modified xsi:type="dcterms:W3CDTF">2019-04-17T08:51:00Z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0x010100B0C6F5EFAAB31242AD9AC599CCD2DEB5</vt:lpwstr>
  </property>
  <property fmtid="{D5CDD505-2E9C-101B-9397-08002B2CF9AE}" pid="3" name="typ">
    <vt:lpwstr>4 Dokumentvorlagen</vt:lpwstr>
  </property>
  <property fmtid="{D5CDD505-2E9C-101B-9397-08002B2CF9AE}" pid="4" name="Date and Time">
    <vt:lpwstr>2012-02-06T20:00:00Z</vt:lpwstr>
  </property>
  <property fmtid="{D5CDD505-2E9C-101B-9397-08002B2CF9AE}" pid="5" name="Unternehmung">
    <vt:lpwstr>129;#Bison Schweiz AG|5714cde8-163b-4bf4-8f60-fdd2f154f0f6</vt:lpwstr>
  </property>
  <property fmtid="{D5CDD505-2E9C-101B-9397-08002B2CF9AE}" pid="6" name="Vorlagenkategorie">
    <vt:lpwstr>37;#Dokument|377ead15-54d5-46cb-a59c-3f0392bc9809</vt:lpwstr>
  </property>
  <property fmtid="{D5CDD505-2E9C-101B-9397-08002B2CF9AE}" pid="7" name="Bereich">
    <vt:lpwstr>145;#Dokumente|6400f251-33ba-4366-8a51-e55f704c40e5</vt:lpwstr>
  </property>
  <property fmtid="{D5CDD505-2E9C-101B-9397-08002B2CF9AE}" pid="8" name="_dlc_DocIdItemGuid">
    <vt:lpwstr>ea305a90-740f-4409-9a31-6d2f0ff3962a</vt:lpwstr>
  </property>
  <property fmtid="{D5CDD505-2E9C-101B-9397-08002B2CF9AE}" pid="9" name="Prozess">
    <vt:lpwstr>52;#ohne Prozess|c47eead8-9425-4fd6-a971-39b602549b54</vt:lpwstr>
  </property>
  <property fmtid="{D5CDD505-2E9C-101B-9397-08002B2CF9AE}" pid="10" name="QMS_x0020_Dokumententyp">
    <vt:lpwstr>51;#Vorlage|2e340196-4720-494d-bf4e-1d592e1aa9fe</vt:lpwstr>
  </property>
  <property fmtid="{D5CDD505-2E9C-101B-9397-08002B2CF9AE}" pid="11" name="Organisationseinheit">
    <vt:lpwstr>122;#Marketing|54c6ea45-5ac9-4ee5-a67d-3c53ba0d0885</vt:lpwstr>
  </property>
  <property fmtid="{D5CDD505-2E9C-101B-9397-08002B2CF9AE}" pid="12" name="Owner">
    <vt:lpwstr>75;#Chief Marketing Officer|be06ba70-e946-463a-aca8-efd1837408dc</vt:lpwstr>
  </property>
  <property fmtid="{D5CDD505-2E9C-101B-9397-08002B2CF9AE}" pid="13" name="QMS Dokumententyp">
    <vt:lpwstr>51</vt:lpwstr>
  </property>
  <property fmtid="{D5CDD505-2E9C-101B-9397-08002B2CF9AE}" pid="14" name="Freigabe durch">
    <vt:lpwstr>Owner</vt:lpwstr>
  </property>
  <property fmtid="{D5CDD505-2E9C-101B-9397-08002B2CF9AE}" pid="15" name="HRMKategorie">
    <vt:lpwstr>446;#Lernende|39b0660c-8fb4-492a-87d2-3d8723432cc9</vt:lpwstr>
  </property>
</Properties>
</file>